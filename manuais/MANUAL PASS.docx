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494DBB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>
                    <wp:extent cx="3140787" cy="809625"/>
                    <wp:effectExtent l="0" t="0" r="254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logo pass.pn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157338" cy="8138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79B185" wp14:editId="259C135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3495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39"/>
                                  <w:gridCol w:w="428"/>
                                  <w:gridCol w:w="2546"/>
                                  <w:gridCol w:w="428"/>
                                </w:tblGrid>
                                <w:tr w:rsidR="00126563" w:rsidTr="00126563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137" w:type="pct"/>
                                        </w:tcPr>
                                        <w:p w:rsidR="00126563" w:rsidRDefault="00126563" w:rsidP="0012656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60" w:type="pct"/>
                                    </w:tcPr>
                                    <w:p w:rsidR="00126563" w:rsidRDefault="001265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2143" w:type="pct"/>
                                    </w:tcPr>
                                    <w:p w:rsidR="00126563" w:rsidRDefault="00126563" w:rsidP="0012656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:rsidR="00126563" w:rsidRDefault="00126563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</w:tr>
                              </w:tbl>
                              <w:p w:rsidR="00494DBB" w:rsidRDefault="00494DBB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79B18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3495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39"/>
                            <w:gridCol w:w="428"/>
                            <w:gridCol w:w="2546"/>
                            <w:gridCol w:w="428"/>
                          </w:tblGrid>
                          <w:tr w:rsidR="00126563" w:rsidTr="00126563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2137" w:type="pct"/>
                                  </w:tcPr>
                                  <w:p w:rsidR="00126563" w:rsidRDefault="00126563" w:rsidP="00126563">
                                    <w:pPr>
                                      <w:pStyle w:val="InformaesdeContato0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360" w:type="pct"/>
                              </w:tcPr>
                              <w:p w:rsidR="00126563" w:rsidRDefault="00126563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2143" w:type="pct"/>
                              </w:tcPr>
                              <w:p w:rsidR="00126563" w:rsidRDefault="00126563" w:rsidP="0012656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:rsidR="00126563" w:rsidRDefault="00126563">
                                <w:pPr>
                                  <w:pStyle w:val="InformaesdeContato0"/>
                                </w:pPr>
                              </w:p>
                            </w:tc>
                          </w:tr>
                        </w:tbl>
                        <w:p w:rsidR="00494DBB" w:rsidRDefault="00494DBB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494DBB">
          <w:pPr>
            <w:rPr>
              <w:rFonts w:eastAsiaTheme="minorHAnsi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63E5BA" wp14:editId="1370C2D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3286125</wp:posOffset>
                    </wp:positionV>
                    <wp:extent cx="6048375" cy="2110740"/>
                    <wp:effectExtent l="0" t="0" r="9525" b="8255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83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E43E78" w:rsidRDefault="00126563">
                                    <w:pPr>
                                      <w:pStyle w:val="Ttulo10"/>
                                    </w:pPr>
                                    <w:r>
                                      <w:t xml:space="preserve">Manual </w:t>
                                    </w:r>
                                    <w:r w:rsidR="003231CD">
                                      <w:t>PASS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94DBB" w:rsidRDefault="00494DBB">
                                    <w:pPr>
                                      <w:pStyle w:val="Sub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63E5BA" id="Caixa de Texto 5" o:spid="_x0000_s1027" type="#_x0000_t202" alt="Caixa de texto que mostra o título e o subtítulo do documento" style="position:absolute;margin-left:0;margin-top:258.75pt;width:476.25pt;height:1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E43E78" w:rsidRDefault="00126563">
                              <w:pPr>
                                <w:pStyle w:val="Ttulo10"/>
                              </w:pPr>
                              <w:r>
                                <w:t xml:space="preserve">Manual </w:t>
                              </w:r>
                              <w:r w:rsidR="003231CD">
                                <w:t>PASS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494DBB" w:rsidRDefault="00494DBB">
                              <w:pPr>
                                <w:pStyle w:val="Sub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sdt>
              <w:sdtPr>
                <w:rPr>
                  <w:rFonts w:asciiTheme="minorHAnsi" w:eastAsiaTheme="minorEastAsia" w:hAnsiTheme="minorHAnsi" w:cstheme="minorBidi"/>
                  <w:color w:val="4C483D" w:themeColor="text2"/>
                  <w:sz w:val="20"/>
                  <w:szCs w:val="20"/>
                </w:rPr>
                <w:id w:val="416677218"/>
                <w:docPartObj>
                  <w:docPartGallery w:val="Table of Contents"/>
                  <w:docPartUnique/>
                </w:docPartObj>
              </w:sdtPr>
              <w:sdtEndPr>
                <w:rPr>
                  <w:b/>
                  <w:bCs/>
                </w:rPr>
              </w:sdtEndPr>
              <w:sdtContent>
                <w:p w:rsidR="0002574F" w:rsidRPr="0002574F" w:rsidRDefault="0002574F" w:rsidP="0002574F">
                  <w:pPr>
                    <w:pStyle w:val="Cabealhodondice"/>
                    <w:rPr>
                      <w:rFonts w:cs="Times New Roman"/>
                    </w:rPr>
                  </w:pPr>
                  <w:r w:rsidRPr="0002574F">
                    <w:rPr>
                      <w:rFonts w:cs="Times New Roman"/>
                    </w:rPr>
                    <w:t>Sumário</w:t>
                  </w:r>
                </w:p>
                <w:p w:rsidR="0002574F" w:rsidRPr="0002574F" w:rsidRDefault="0002574F" w:rsidP="0002574F">
                  <w:pPr>
                    <w:pStyle w:val="Sumrio1"/>
                    <w:rPr>
                      <w:rFonts w:cs="Times New Roman"/>
                      <w:sz w:val="22"/>
                      <w:szCs w:val="22"/>
                      <w:lang w:val="en-US" w:eastAsia="en-US"/>
                    </w:rPr>
                  </w:pPr>
                  <w:r w:rsidRPr="0002574F">
                    <w:fldChar w:fldCharType="begin"/>
                  </w:r>
                  <w:r w:rsidRPr="0002574F">
                    <w:instrText xml:space="preserve"> TOC \o "1-2" \n "2-2" \h \z \u </w:instrText>
                  </w:r>
                  <w:r w:rsidRPr="0002574F">
                    <w:fldChar w:fldCharType="separate"/>
                  </w:r>
                  <w:hyperlink w:anchor="_Toc343868294" w:history="1">
                    <w:r w:rsidRPr="0002574F">
                      <w:rPr>
                        <w:rStyle w:val="Hyperlink"/>
                        <w:rFonts w:cs="Times New Roman"/>
                      </w:rPr>
                      <w:t>Introdução</w:t>
                    </w:r>
                    <w:r w:rsidRPr="0002574F">
                      <w:rPr>
                        <w:rFonts w:cs="Times New Roman"/>
                        <w:webHidden/>
                      </w:rPr>
                      <w:tab/>
                    </w:r>
                    <w:r w:rsidRPr="0002574F">
                      <w:rPr>
                        <w:rFonts w:cs="Times New Roman"/>
                        <w:webHidden/>
                      </w:rPr>
                      <w:fldChar w:fldCharType="begin"/>
                    </w:r>
                    <w:r w:rsidRPr="0002574F">
                      <w:rPr>
                        <w:rFonts w:cs="Times New Roman"/>
                        <w:webHidden/>
                      </w:rPr>
                      <w:instrText xml:space="preserve"> PAGEREF _Toc343868294 \h </w:instrText>
                    </w:r>
                    <w:r w:rsidRPr="0002574F">
                      <w:rPr>
                        <w:rFonts w:cs="Times New Roman"/>
                        <w:webHidden/>
                      </w:rPr>
                    </w:r>
                    <w:r w:rsidRPr="0002574F">
                      <w:rPr>
                        <w:rFonts w:cs="Times New Roman"/>
                        <w:webHidden/>
                      </w:rPr>
                      <w:fldChar w:fldCharType="separate"/>
                    </w:r>
                    <w:r w:rsidRPr="0002574F">
                      <w:rPr>
                        <w:rFonts w:cs="Times New Roman"/>
                        <w:webHidden/>
                      </w:rPr>
                      <w:t>2</w:t>
                    </w:r>
                    <w:r w:rsidRPr="0002574F">
                      <w:rPr>
                        <w:rFonts w:cs="Times New Roman"/>
                        <w:webHidden/>
                      </w:rPr>
                      <w:fldChar w:fldCharType="end"/>
                    </w:r>
                  </w:hyperlink>
                </w:p>
                <w:p w:rsidR="0002574F" w:rsidRPr="0002574F" w:rsidRDefault="00AD2D7A" w:rsidP="0002574F">
                  <w:pPr>
                    <w:pStyle w:val="Sumrio1"/>
                    <w:rPr>
                      <w:sz w:val="22"/>
                      <w:szCs w:val="22"/>
                      <w:lang w:val="en-US" w:eastAsia="en-US"/>
                    </w:rPr>
                  </w:pPr>
                  <w:hyperlink w:anchor="_Toc343868299" w:history="1">
                    <w:r w:rsidR="0002574F" w:rsidRPr="0002574F">
                      <w:rPr>
                        <w:rStyle w:val="Hyperlink"/>
                        <w:rFonts w:cs="Times New Roman"/>
                      </w:rPr>
                      <w:t>PASS</w:t>
                    </w:r>
                    <w:r w:rsidR="0002574F" w:rsidRPr="0002574F">
                      <w:rPr>
                        <w:rStyle w:val="Hyperlink"/>
                        <w:rFonts w:cs="Times New Roman"/>
                        <w:webHidden/>
                      </w:rPr>
                      <w:tab/>
                      <w:t>2</w:t>
                    </w:r>
                  </w:hyperlink>
                </w:p>
                <w:p w:rsidR="0002574F" w:rsidRPr="0002574F" w:rsidRDefault="0002574F" w:rsidP="0002574F">
                  <w:pPr>
                    <w:pStyle w:val="Sumrio1"/>
                  </w:pPr>
                  <w:r w:rsidRPr="0002574F">
                    <w:t xml:space="preserve">Manual Servidor/Administrador </w:t>
                  </w:r>
                  <w:hyperlink w:anchor="_Toc343868311" w:history="1">
                    <w:r w:rsidRPr="0002574F">
                      <w:rPr>
                        <w:webHidden/>
                      </w:rPr>
                      <w:tab/>
                    </w:r>
                  </w:hyperlink>
                  <w:r w:rsidRPr="0002574F">
                    <w:t>3</w:t>
                  </w:r>
                </w:p>
                <w:p w:rsidR="0002574F" w:rsidRPr="0002574F" w:rsidRDefault="00AD2D7A" w:rsidP="0002574F">
                  <w:pPr>
                    <w:pStyle w:val="Sumrio1"/>
                    <w:rPr>
                      <w:sz w:val="22"/>
                      <w:szCs w:val="22"/>
                      <w:lang w:val="en-US" w:eastAsia="en-US"/>
                    </w:rPr>
                  </w:pPr>
                  <w:hyperlink w:anchor="_Toc343868316" w:history="1">
                    <w:r w:rsidR="0002574F" w:rsidRPr="0002574F">
                      <w:rPr>
                        <w:rStyle w:val="Hyperlink"/>
                      </w:rPr>
                      <w:t>Primeiro Acesso</w:t>
                    </w:r>
                    <w:r w:rsidR="0002574F" w:rsidRPr="0002574F">
                      <w:rPr>
                        <w:rStyle w:val="Hyperlink"/>
                        <w:webHidden/>
                      </w:rPr>
                      <w:tab/>
                    </w:r>
                  </w:hyperlink>
                  <w:r w:rsidR="0002574F" w:rsidRPr="0002574F">
                    <w:rPr>
                      <w:rStyle w:val="Hyperlink"/>
                    </w:rPr>
                    <w:t>4</w:t>
                  </w:r>
                </w:p>
                <w:p w:rsidR="0002574F" w:rsidRPr="0002574F" w:rsidRDefault="0002574F" w:rsidP="0002574F">
                  <w:pPr>
                    <w:pStyle w:val="Sumrio1"/>
                    <w:rPr>
                      <w:sz w:val="22"/>
                      <w:szCs w:val="22"/>
                      <w:lang w:val="en-US" w:eastAsia="en-US"/>
                    </w:rPr>
                  </w:pPr>
                  <w:r w:rsidRPr="0002574F">
                    <w:rPr>
                      <w:bCs/>
                    </w:rPr>
                    <w:t>Acessando o PASS</w:t>
                  </w:r>
                  <w:hyperlink w:anchor="_Toc343868316" w:history="1">
                    <w:r w:rsidRPr="0002574F">
                      <w:rPr>
                        <w:webHidden/>
                      </w:rPr>
                      <w:tab/>
                      <w:t>4</w:t>
                    </w:r>
                  </w:hyperlink>
                </w:p>
                <w:p w:rsidR="0002574F" w:rsidRPr="0002574F" w:rsidRDefault="0002574F" w:rsidP="0002574F">
                  <w:pPr>
                    <w:pStyle w:val="Sumrio1"/>
                    <w:rPr>
                      <w:sz w:val="22"/>
                      <w:szCs w:val="22"/>
                      <w:lang w:val="en-US" w:eastAsia="en-US"/>
                    </w:rPr>
                  </w:pPr>
                  <w:r w:rsidRPr="0002574F">
                    <w:rPr>
                      <w:bCs/>
                    </w:rPr>
                    <w:t>Funções do PASS</w:t>
                  </w:r>
                  <w:hyperlink w:anchor="_Toc343868316" w:history="1">
                    <w:r w:rsidRPr="0002574F">
                      <w:rPr>
                        <w:webHidden/>
                      </w:rPr>
                      <w:tab/>
                      <w:t>4</w:t>
                    </w:r>
                  </w:hyperlink>
                </w:p>
                <w:p w:rsidR="0002574F" w:rsidRPr="0002574F" w:rsidRDefault="0002574F" w:rsidP="0002574F">
                  <w:pPr>
                    <w:pStyle w:val="Sumrio1"/>
                    <w:rPr>
                      <w:noProof w:val="0"/>
                      <w:color w:val="4C483D" w:themeColor="text2"/>
                    </w:rPr>
                  </w:pPr>
                  <w:r w:rsidRPr="0002574F">
                    <w:t>Funções do Servidor/Administrador</w:t>
                  </w:r>
                  <w:hyperlink w:anchor="_Toc343868316" w:history="1">
                    <w:r w:rsidRPr="0002574F">
                      <w:rPr>
                        <w:webHidden/>
                      </w:rPr>
                      <w:tab/>
                      <w:t>5</w:t>
                    </w:r>
                  </w:hyperlink>
                </w:p>
                <w:p w:rsidR="0002574F" w:rsidRPr="0002574F" w:rsidRDefault="00AD2D7A" w:rsidP="0002574F">
                  <w:pPr>
                    <w:pStyle w:val="Sumrio1"/>
                    <w:rPr>
                      <w:sz w:val="22"/>
                      <w:szCs w:val="22"/>
                      <w:lang w:val="en-US" w:eastAsia="en-US"/>
                    </w:rPr>
                  </w:pPr>
                  <w:hyperlink w:anchor="_Toc343868316" w:history="1">
                    <w:r w:rsidR="0002574F" w:rsidRPr="0002574F">
                      <w:rPr>
                        <w:rStyle w:val="Hyperlink"/>
                      </w:rPr>
                      <w:t xml:space="preserve">Como cadastra um novo usuário </w:t>
                    </w:r>
                    <w:r w:rsidR="0002574F" w:rsidRPr="0002574F">
                      <w:rPr>
                        <w:rStyle w:val="Hyperlink"/>
                        <w:webHidden/>
                      </w:rPr>
                      <w:tab/>
                      <w:t>5</w:t>
                    </w:r>
                  </w:hyperlink>
                </w:p>
                <w:p w:rsidR="0002574F" w:rsidRPr="0002574F" w:rsidRDefault="00AD2D7A" w:rsidP="0002574F">
                  <w:pPr>
                    <w:pStyle w:val="Sumrio1"/>
                    <w:rPr>
                      <w:rFonts w:cs="Times New Roman"/>
                      <w:sz w:val="22"/>
                      <w:szCs w:val="22"/>
                      <w:lang w:val="en-US" w:eastAsia="en-US"/>
                    </w:rPr>
                  </w:pPr>
                  <w:hyperlink w:anchor="_Toc343868316" w:history="1">
                    <w:r w:rsidR="0002574F" w:rsidRPr="0002574F">
                      <w:rPr>
                        <w:rStyle w:val="Hyperlink"/>
                      </w:rPr>
                      <w:t>Como listar usuários já cadastrados</w:t>
                    </w:r>
                  </w:hyperlink>
                  <w:hyperlink w:anchor="_Toc343868294" w:history="1">
                    <w:r w:rsidR="0002574F" w:rsidRPr="0002574F">
                      <w:rPr>
                        <w:rFonts w:cs="Times New Roman"/>
                        <w:webHidden/>
                      </w:rPr>
                      <w:tab/>
                    </w:r>
                  </w:hyperlink>
                  <w:r w:rsidR="0002574F" w:rsidRPr="0002574F">
                    <w:rPr>
                      <w:rFonts w:cs="Times New Roman"/>
                    </w:rPr>
                    <w:t>5</w:t>
                  </w:r>
                </w:p>
                <w:p w:rsidR="0002574F" w:rsidRPr="0002574F" w:rsidRDefault="0002574F" w:rsidP="0002574F">
                  <w:pPr>
                    <w:pStyle w:val="Sumrio1"/>
                    <w:rPr>
                      <w:sz w:val="22"/>
                      <w:szCs w:val="22"/>
                      <w:lang w:val="en-US" w:eastAsia="en-US"/>
                    </w:rPr>
                  </w:pPr>
                  <w:r w:rsidRPr="0002574F">
                    <w:t>Como solicitar consultas</w:t>
                  </w:r>
                  <w:hyperlink w:anchor="_Toc343868299" w:history="1">
                    <w:r w:rsidRPr="0002574F">
                      <w:rPr>
                        <w:rStyle w:val="Hyperlink"/>
                        <w:rFonts w:cs="Times New Roman"/>
                        <w:webHidden/>
                      </w:rPr>
                      <w:tab/>
                    </w:r>
                  </w:hyperlink>
                  <w:r w:rsidRPr="0002574F">
                    <w:rPr>
                      <w:rStyle w:val="Hyperlink"/>
                      <w:rFonts w:cs="Times New Roman"/>
                      <w:u w:val="none"/>
                    </w:rPr>
                    <w:t>6</w:t>
                  </w:r>
                </w:p>
                <w:p w:rsidR="0002574F" w:rsidRPr="0002574F" w:rsidRDefault="00AD2D7A" w:rsidP="0002574F">
                  <w:pPr>
                    <w:pStyle w:val="Sumrio1"/>
                    <w:rPr>
                      <w:sz w:val="22"/>
                      <w:szCs w:val="22"/>
                      <w:lang w:val="en-US" w:eastAsia="en-US"/>
                    </w:rPr>
                  </w:pPr>
                  <w:hyperlink w:anchor="_Toc343868311" w:history="1">
                    <w:r w:rsidR="0002574F" w:rsidRPr="0002574F">
                      <w:rPr>
                        <w:rStyle w:val="Hyperlink"/>
                      </w:rPr>
                      <w:t>Como visualizar as solicitações de atendimento pendentes</w:t>
                    </w:r>
                    <w:r w:rsidR="0002574F" w:rsidRPr="0002574F">
                      <w:rPr>
                        <w:rStyle w:val="Hyperlink"/>
                        <w:webHidden/>
                      </w:rPr>
                      <w:tab/>
                    </w:r>
                  </w:hyperlink>
                  <w:r w:rsidR="0002574F" w:rsidRPr="0002574F">
                    <w:rPr>
                      <w:rStyle w:val="Hyperlink"/>
                      <w:u w:val="none"/>
                    </w:rPr>
                    <w:t>6</w:t>
                  </w:r>
                </w:p>
                <w:p w:rsidR="0002574F" w:rsidRPr="0002574F" w:rsidRDefault="00AD2D7A" w:rsidP="0002574F">
                  <w:pPr>
                    <w:pStyle w:val="Sumrio1"/>
                    <w:rPr>
                      <w:sz w:val="22"/>
                      <w:szCs w:val="22"/>
                      <w:lang w:val="en-US" w:eastAsia="en-US"/>
                    </w:rPr>
                  </w:pPr>
                  <w:hyperlink w:anchor="_Toc343868316" w:history="1">
                    <w:r w:rsidR="0002574F" w:rsidRPr="0002574F">
                      <w:rPr>
                        <w:rStyle w:val="Hyperlink"/>
                      </w:rPr>
                      <w:t>Como apagar e atualizar as solicitações já atendidas</w:t>
                    </w:r>
                    <w:r w:rsidR="0002574F" w:rsidRPr="0002574F">
                      <w:rPr>
                        <w:rStyle w:val="Hyperlink"/>
                        <w:webHidden/>
                      </w:rPr>
                      <w:tab/>
                    </w:r>
                  </w:hyperlink>
                  <w:r w:rsidR="0002574F" w:rsidRPr="0002574F">
                    <w:rPr>
                      <w:rStyle w:val="Hyperlink"/>
                      <w:u w:val="none"/>
                    </w:rPr>
                    <w:t>7</w:t>
                  </w:r>
                </w:p>
                <w:p w:rsidR="0002574F" w:rsidRPr="0002574F" w:rsidRDefault="0002574F" w:rsidP="0002574F">
                  <w:pPr>
                    <w:pStyle w:val="Sumrio1"/>
                  </w:pPr>
                  <w:r w:rsidRPr="0002574F">
                    <w:rPr>
                      <w:bCs/>
                    </w:rPr>
                    <w:t xml:space="preserve">Opção Sair </w:t>
                  </w:r>
                  <w:hyperlink w:anchor="_Toc343868316" w:history="1">
                    <w:r w:rsidRPr="0002574F">
                      <w:rPr>
                        <w:webHidden/>
                      </w:rPr>
                      <w:tab/>
                    </w:r>
                  </w:hyperlink>
                  <w:r w:rsidRPr="0002574F">
                    <w:t>7</w:t>
                  </w:r>
                </w:p>
                <w:p w:rsidR="0002574F" w:rsidRPr="0002574F" w:rsidRDefault="0002574F" w:rsidP="0002574F">
                  <w:pPr>
                    <w:pStyle w:val="Sumrio1"/>
                  </w:pPr>
                  <w:r w:rsidRPr="0002574F">
                    <w:t>Manual do Usuário...................................................................8</w:t>
                  </w:r>
                </w:p>
                <w:p w:rsidR="0002574F" w:rsidRPr="0002574F" w:rsidRDefault="0002574F" w:rsidP="0002574F">
                  <w:pPr>
                    <w:pStyle w:val="Sumrio1"/>
                  </w:pPr>
                  <w:r w:rsidRPr="0002574F">
                    <w:t>Cadastrando no PASS...............................................................9</w:t>
                  </w:r>
                </w:p>
                <w:p w:rsidR="0002574F" w:rsidRPr="0002574F" w:rsidRDefault="0002574F" w:rsidP="0002574F">
                  <w:pPr>
                    <w:pStyle w:val="Sumrio1"/>
                  </w:pPr>
                  <w:r w:rsidRPr="0002574F">
                    <w:t>Acessando a página inicial.......................................................9</w:t>
                  </w:r>
                </w:p>
                <w:p w:rsidR="0002574F" w:rsidRPr="0002574F" w:rsidRDefault="0002574F" w:rsidP="0002574F">
                  <w:pPr>
                    <w:pStyle w:val="Sumrio1"/>
                  </w:pPr>
                  <w:r w:rsidRPr="0002574F">
                    <w:t>Opções......................................................................................9</w:t>
                  </w:r>
                </w:p>
                <w:p w:rsidR="0002574F" w:rsidRPr="0002574F" w:rsidRDefault="0002574F" w:rsidP="0002574F">
                  <w:pPr>
                    <w:pStyle w:val="Sumrio1"/>
                  </w:pPr>
                  <w:r w:rsidRPr="0002574F">
                    <w:t>Solicitando Atendimento/Consulta........................................10</w:t>
                  </w:r>
                </w:p>
                <w:p w:rsidR="0002574F" w:rsidRPr="0002574F" w:rsidRDefault="0002574F" w:rsidP="0002574F">
                  <w:pPr>
                    <w:pStyle w:val="Sumrio1"/>
                  </w:pPr>
                  <w:r w:rsidRPr="0002574F">
                    <w:t>Consulta de Horários..............................................................10</w:t>
                  </w:r>
                </w:p>
                <w:p w:rsidR="0002574F" w:rsidRPr="0002574F" w:rsidRDefault="0002574F" w:rsidP="0002574F">
                  <w:pPr>
                    <w:rPr>
                      <w:b/>
                    </w:rPr>
                  </w:pPr>
                </w:p>
                <w:p w:rsidR="0002574F" w:rsidRPr="0002574F" w:rsidRDefault="0002574F" w:rsidP="0002574F">
                  <w:pPr>
                    <w:rPr>
                      <w:b/>
                    </w:rPr>
                  </w:pPr>
                </w:p>
                <w:p w:rsidR="0002574F" w:rsidRPr="0002574F" w:rsidRDefault="0002574F" w:rsidP="0002574F">
                  <w:pPr>
                    <w:rPr>
                      <w:b/>
                    </w:rPr>
                  </w:pPr>
                </w:p>
                <w:p w:rsidR="0002574F" w:rsidRPr="0002574F" w:rsidRDefault="0002574F" w:rsidP="0002574F">
                  <w:pPr>
                    <w:rPr>
                      <w:b/>
                    </w:rPr>
                  </w:pPr>
                </w:p>
                <w:p w:rsidR="0002574F" w:rsidRPr="0002574F" w:rsidRDefault="0002574F" w:rsidP="0002574F">
                  <w:pPr>
                    <w:rPr>
                      <w:b/>
                    </w:rPr>
                  </w:pPr>
                </w:p>
                <w:p w:rsidR="0002574F" w:rsidRPr="0002574F" w:rsidRDefault="0002574F" w:rsidP="0002574F">
                  <w:pPr>
                    <w:rPr>
                      <w:b/>
                    </w:rPr>
                  </w:pPr>
                </w:p>
                <w:p w:rsidR="0002574F" w:rsidRDefault="0002574F" w:rsidP="0002574F">
                  <w:pPr>
                    <w:rPr>
                      <w:b/>
                      <w:bCs/>
                    </w:rPr>
                  </w:pPr>
                  <w:r w:rsidRPr="0002574F">
                    <w:rPr>
                      <w:b/>
                      <w:sz w:val="26"/>
                    </w:rPr>
                    <w:fldChar w:fldCharType="end"/>
                  </w:r>
                </w:p>
              </w:sdtContent>
            </w:sdt>
            <w:p w:rsidR="0002574F" w:rsidRDefault="0002574F" w:rsidP="0002574F">
              <w:pPr>
                <w:rPr>
                  <w:b/>
                  <w:bCs/>
                </w:rPr>
              </w:pPr>
            </w:p>
            <w:p w:rsidR="00DA19B6" w:rsidRPr="0002574F" w:rsidRDefault="00AD2D7A" w:rsidP="0002574F">
              <w:pPr>
                <w:sectPr w:rsidR="00DA19B6" w:rsidRPr="0002574F" w:rsidSect="007C7D98">
                  <w:pgSz w:w="11907" w:h="16839" w:code="9"/>
                  <w:pgMar w:top="1080" w:right="1440" w:bottom="1080" w:left="1440" w:header="720" w:footer="576" w:gutter="0"/>
                  <w:pgNumType w:start="0"/>
                  <w:cols w:space="720"/>
                  <w:titlePg/>
                  <w:docGrid w:linePitch="360"/>
                </w:sectPr>
              </w:pPr>
            </w:p>
          </w:sdtContent>
        </w:sdt>
      </w:sdtContent>
    </w:sdt>
    <w:p w:rsidR="00DA19B6" w:rsidRPr="003231CD" w:rsidRDefault="00494DBB" w:rsidP="003878AE">
      <w:pPr>
        <w:pStyle w:val="cabealho1"/>
        <w:ind w:firstLine="720"/>
      </w:pPr>
      <w:r w:rsidRPr="003231CD">
        <w:lastRenderedPageBreak/>
        <w:t>Introdução</w:t>
      </w:r>
    </w:p>
    <w:sdt>
      <w:sdtPr>
        <w:rPr>
          <w:color w:val="4C483D" w:themeColor="text2"/>
          <w:sz w:val="24"/>
          <w:szCs w:val="24"/>
        </w:rPr>
        <w:id w:val="-1252579605"/>
        <w:placeholder>
          <w:docPart w:val="C768D48B6566491D960E75D8DA91ADC8"/>
        </w:placeholder>
        <w15:appearance w15:val="hidden"/>
      </w:sdtPr>
      <w:sdtEndPr>
        <w:rPr>
          <w:sz w:val="20"/>
          <w:szCs w:val="20"/>
        </w:rPr>
      </w:sdtEndPr>
      <w:sdtContent>
        <w:tbl>
          <w:tblPr>
            <w:tblStyle w:val="Dicadetabela"/>
            <w:tblW w:w="5014" w:type="pct"/>
            <w:shd w:val="clear" w:color="auto" w:fill="E4E3E2" w:themeFill="background2"/>
            <w:tblCellMar>
              <w:top w:w="0" w:type="dxa"/>
            </w:tblCellMar>
            <w:tblLook w:val="04A0" w:firstRow="1" w:lastRow="0" w:firstColumn="1" w:lastColumn="0" w:noHBand="0" w:noVBand="1"/>
          </w:tblPr>
          <w:tblGrid>
            <w:gridCol w:w="360"/>
            <w:gridCol w:w="8692"/>
          </w:tblGrid>
          <w:tr w:rsidR="00494DBB" w:rsidRPr="003878AE" w:rsidTr="0012656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9" w:type="pct"/>
                <w:shd w:val="clear" w:color="auto" w:fill="E4E3E2" w:themeFill="background2"/>
              </w:tcPr>
              <w:p w:rsidR="00494DBB" w:rsidRPr="003878AE" w:rsidRDefault="003231CD" w:rsidP="00494DBB">
                <w:pPr>
                  <w:rPr>
                    <w:sz w:val="24"/>
                    <w:szCs w:val="24"/>
                  </w:rPr>
                </w:pPr>
                <w:r w:rsidRPr="003878AE">
                  <w:rPr>
                    <w:noProof/>
                    <w:sz w:val="24"/>
                    <w:szCs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1" locked="0" layoutInCell="1" allowOverlap="1" wp14:anchorId="7FCE072B" wp14:editId="1DF5FFD3">
                          <wp:simplePos x="0" y="0"/>
                          <wp:positionH relativeFrom="column">
                            <wp:posOffset>57150</wp:posOffset>
                          </wp:positionH>
                          <wp:positionV relativeFrom="paragraph">
                            <wp:posOffset>720090</wp:posOffset>
                          </wp:positionV>
                          <wp:extent cx="123825" cy="123825"/>
                          <wp:effectExtent l="0" t="0" r="9525" b="9525"/>
                          <wp:wrapTight wrapText="bothSides">
                            <wp:wrapPolygon edited="0">
                              <wp:start x="0" y="0"/>
                              <wp:lineTo x="0" y="19938"/>
                              <wp:lineTo x="19938" y="19938"/>
                              <wp:lineTo x="19938" y="0"/>
                              <wp:lineTo x="0" y="0"/>
                            </wp:wrapPolygon>
                          </wp:wrapTight>
                          <wp:docPr id="4" name="Elips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123825" cy="123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oval w14:anchorId="29E80EE7" id="Elipse 4" o:spid="_x0000_s1026" style="position:absolute;margin-left:4.5pt;margin-top:56.7pt;width:9.75pt;height:9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" fillcolor="#f24f4f [3204]" stroked="f" strokeweight="0">
                          <v:stroke joinstyle="miter"/>
                          <o:lock v:ext="edit" aspectratio="t"/>
                          <w10:wrap type="tight"/>
                        </v:oval>
                      </w:pict>
                    </mc:Fallback>
                  </mc:AlternateContent>
                </w:r>
                <w:r w:rsidR="00494DBB" w:rsidRPr="003878AE">
                  <w:rPr>
                    <w:noProof/>
                    <w:sz w:val="24"/>
                    <w:szCs w:val="24"/>
                  </w:rPr>
                  <mc:AlternateContent>
                    <mc:Choice Requires="wps">
                      <w:drawing>
                        <wp:inline distT="0" distB="0" distL="0" distR="0" wp14:anchorId="0163F73B" wp14:editId="73104109">
                          <wp:extent cx="123825" cy="123825"/>
                          <wp:effectExtent l="0" t="0" r="9525" b="9525"/>
                          <wp:docPr id="3" name="Elips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123825" cy="123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0">
                                    <a:noFill/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oval w14:anchorId="02BABDD6" id="Elipse 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A3+QNZJwIAAD4EAAAOAAAAAAAAAAAAAAAAAC4CAABkcnMvZTJvRG9jLnhtbFBL&#10;AQItABQABgAIAAAAIQCMLiOi1gAAAAMBAAAPAAAAAAAAAAAAAAAAAIEEAABkcnMvZG93bnJldi54&#10;bWxQSwUGAAAAAAQABADzAAAAhAUAAAAA&#10;" fillcolor="#f24f4f [3204]" stroked="f" strokeweight="0">
                          <v:stroke joinstyle="miter"/>
                          <o:lock v:ext="edit" aspectratio="t"/>
                          <w10:anchorlock/>
                        </v:oval>
                      </w:pict>
                    </mc:Fallback>
                  </mc:AlternateContent>
                </w:r>
              </w:p>
            </w:tc>
            <w:tc>
              <w:tcPr>
                <w:tcW w:w="4801" w:type="pct"/>
                <w:shd w:val="clear" w:color="auto" w:fill="E4E3E2" w:themeFill="background2"/>
              </w:tcPr>
              <w:p w:rsidR="003231CD" w:rsidRDefault="003878AE" w:rsidP="003231CD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3231CD">
                  <w:rPr>
                    <w:rFonts w:cs="Times New Roman"/>
                    <w:sz w:val="24"/>
                    <w:szCs w:val="24"/>
                  </w:rPr>
                  <w:t xml:space="preserve">       </w:t>
                </w:r>
                <w:r w:rsidR="003231CD" w:rsidRPr="003231CD">
                  <w:rPr>
                    <w:sz w:val="24"/>
                    <w:szCs w:val="24"/>
                  </w:rPr>
                  <w:t>Segundo A Lei de Acesso a Informação – Lei nº 12.527, o consumidor de qualquer produto possui direito de acesso as informações, para utilizar ou acessar de maneira certa o produto. Este manual tem como objetivo orientar o manuseio do PASS (Projeto Agendamento Setor Saúde) e é destinado aos usuários que usaram o sistema.</w:t>
                </w:r>
              </w:p>
              <w:p w:rsidR="003231CD" w:rsidRPr="003231CD" w:rsidRDefault="003231CD" w:rsidP="003231CD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      </w:t>
                </w:r>
                <w:r w:rsidRPr="003231CD">
                  <w:rPr>
                    <w:sz w:val="24"/>
                    <w:szCs w:val="24"/>
                  </w:rPr>
                  <w:t>Este manual tem como objetivo orientar o manuseio do PASS e é destinado aos aluno e servidores do IFRN que usarão o sistema.</w:t>
                </w:r>
              </w:p>
              <w:p w:rsidR="00494DBB" w:rsidRPr="003878AE" w:rsidRDefault="00494DBB" w:rsidP="00494D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Times New Roman"/>
                    <w:sz w:val="24"/>
                    <w:szCs w:val="24"/>
                  </w:rPr>
                </w:pPr>
              </w:p>
            </w:tc>
          </w:tr>
        </w:tbl>
        <w:p w:rsidR="00DA19B6" w:rsidRDefault="00AD2D7A"/>
      </w:sdtContent>
    </w:sdt>
    <w:p w:rsidR="00DA19B6" w:rsidRPr="003231CD" w:rsidRDefault="003878AE" w:rsidP="003878AE">
      <w:pPr>
        <w:pStyle w:val="cabealho1"/>
        <w:ind w:firstLine="720"/>
      </w:pPr>
      <w:r w:rsidRPr="003231CD">
        <w:t>PASS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3878AE" w:rsidRPr="003878AE" w:rsidTr="00126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3878AE" w:rsidRPr="003878AE" w:rsidRDefault="003231CD">
            <w:pPr>
              <w:pStyle w:val="cone"/>
              <w:rPr>
                <w:sz w:val="24"/>
                <w:szCs w:val="24"/>
              </w:rPr>
            </w:pPr>
            <w:r w:rsidRPr="003878A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7B1F98C" wp14:editId="71BF3A2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628650</wp:posOffset>
                      </wp:positionV>
                      <wp:extent cx="123825" cy="12382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19938"/>
                          <wp:lineTo x="19938" y="19938"/>
                          <wp:lineTo x="19938" y="0"/>
                          <wp:lineTo x="0" y="0"/>
                        </wp:wrapPolygon>
                      </wp:wrapTight>
                      <wp:docPr id="5" name="Elips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ACBC9A" id="Elipse 5" o:spid="_x0000_s1026" style="position:absolute;margin-left:10.5pt;margin-top:49.5pt;width:9.75pt;height:9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" fillcolor="#f24f4f [3204]" stroked="f" strokeweight="0">
                      <v:stroke joinstyle="miter"/>
                      <o:lock v:ext="edit" aspectratio="t"/>
                      <w10:wrap type="tight"/>
                    </v:oval>
                  </w:pict>
                </mc:Fallback>
              </mc:AlternateContent>
            </w:r>
            <w:r w:rsidRPr="003878A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79EB38" wp14:editId="6A4189D9">
                      <wp:extent cx="123825" cy="123825"/>
                      <wp:effectExtent l="0" t="0" r="9525" b="9525"/>
                      <wp:docPr id="48" name="Elips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78528C" id="Elipse 48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JAJwIAAEA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AWWcJAJwIAAEAEAAAOAAAAAAAAAAAAAAAAAC4CAABkcnMvZTJvRG9jLnhtbFBL&#10;AQItABQABgAIAAAAIQCMLiOi1gAAAAMBAAAPAAAAAAAAAAAAAAAAAIEEAABkcnMvZG93bnJldi54&#10;bWxQSwUGAAAAAAQABADzAAAAhAUAAAAA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3231CD" w:rsidRDefault="003231CD" w:rsidP="003231CD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       </w:t>
            </w:r>
            <w:r w:rsidR="006A0876" w:rsidRPr="003231CD">
              <w:rPr>
                <w:i w:val="0"/>
                <w:sz w:val="24"/>
                <w:szCs w:val="24"/>
              </w:rPr>
              <w:t>O PASS ainda não está hospedado por</w:t>
            </w:r>
            <w:r>
              <w:rPr>
                <w:i w:val="0"/>
                <w:sz w:val="24"/>
                <w:szCs w:val="24"/>
              </w:rPr>
              <w:t xml:space="preserve"> este motivo não possui um link.</w:t>
            </w:r>
          </w:p>
          <w:p w:rsidR="003878AE" w:rsidRPr="003231CD" w:rsidRDefault="003231CD" w:rsidP="003231CD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 </w:t>
            </w:r>
            <w:r w:rsidR="006A0876" w:rsidRPr="003231CD">
              <w:rPr>
                <w:rFonts w:asciiTheme="minorHAnsi" w:hAnsiTheme="minorHAnsi"/>
                <w:i w:val="0"/>
                <w:sz w:val="24"/>
                <w:szCs w:val="24"/>
              </w:rPr>
              <w:t>O PASS (Projeto de agendamento do Setor de Saúde) é um projeto que visa inserir elementos da informática na dinâmica do setor de saúde do IFRN Campus Apodi realizando tarefas de cadastramento e agendamento de consultas e serviços oferecidos pela instituição.</w:t>
            </w:r>
          </w:p>
        </w:tc>
      </w:tr>
    </w:tbl>
    <w:p w:rsidR="00DA19B6" w:rsidRDefault="00DA19B6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/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</w:p>
    <w:p w:rsidR="003231CD" w:rsidRP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  <w:r w:rsidRPr="003231CD"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  <w:t>Manual Servidor/Administrador</w:t>
      </w: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3231CD" w:rsidRDefault="003231C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</w:p>
    <w:p w:rsidR="00DA19B6" w:rsidRDefault="00E961F5" w:rsidP="00260DC0">
      <w:pPr>
        <w:pStyle w:val="cabealho1"/>
        <w:ind w:firstLine="720"/>
      </w:pPr>
      <w:r w:rsidRPr="00E961F5">
        <w:lastRenderedPageBreak/>
        <w:t>Primeiro Acesso</w:t>
      </w:r>
    </w:p>
    <w:tbl>
      <w:tblPr>
        <w:tblStyle w:val="Dicadetabela"/>
        <w:tblW w:w="5014" w:type="pct"/>
        <w:tblInd w:w="20" w:type="dxa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E961F5" w:rsidRPr="003878AE" w:rsidTr="00126563">
        <w:trPr>
          <w:trHeight w:val="1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E961F5" w:rsidRPr="003878AE" w:rsidRDefault="00E961F5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A361A4" w:rsidRPr="003231CD" w:rsidRDefault="003231CD" w:rsidP="003231CD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D0B4C29" wp14:editId="4575A945">
                      <wp:extent cx="123825" cy="123825"/>
                      <wp:effectExtent l="0" t="0" r="9525" b="9525"/>
                      <wp:docPr id="6" name="Elips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CE4B9F9" id="Elipse 6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CI+JzYJwIAAD4EAAAOAAAAAAAAAAAAAAAAAC4CAABkcnMvZTJvRG9jLnhtbFBL&#10;AQItABQABgAIAAAAIQCMLiOi1gAAAAMBAAAPAAAAAAAAAAAAAAAAAIEEAABkcnMvZG93bnJldi54&#10;bWxQSwUGAAAAAAQABADzAAAAhAUAAAAA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3231CD">
              <w:rPr>
                <w:rFonts w:asciiTheme="minorHAnsi" w:hAnsiTheme="minorHAnsi"/>
                <w:i w:val="0"/>
                <w:sz w:val="24"/>
                <w:szCs w:val="24"/>
              </w:rPr>
              <w:t xml:space="preserve">Acesse o </w:t>
            </w:r>
            <w:r w:rsidRPr="003231CD">
              <w:rPr>
                <w:rFonts w:asciiTheme="minorHAnsi" w:hAnsiTheme="minorHAnsi"/>
                <w:i w:val="0"/>
                <w:sz w:val="24"/>
                <w:szCs w:val="24"/>
              </w:rPr>
              <w:t>sistema do</w:t>
            </w:r>
            <w:r w:rsidR="006A0876" w:rsidRPr="003231CD">
              <w:rPr>
                <w:rFonts w:asciiTheme="minorHAnsi" w:hAnsiTheme="minorHAnsi"/>
                <w:i w:val="0"/>
                <w:sz w:val="24"/>
                <w:szCs w:val="24"/>
              </w:rPr>
              <w:t xml:space="preserve"> PASS.</w:t>
            </w:r>
          </w:p>
          <w:p w:rsidR="00A361A4" w:rsidRPr="003231CD" w:rsidRDefault="00260DC0" w:rsidP="003231CD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B24E89B" wp14:editId="01FC7BC5">
                      <wp:extent cx="123825" cy="123825"/>
                      <wp:effectExtent l="0" t="0" r="9525" b="9525"/>
                      <wp:docPr id="7" name="Elips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747444" id="Elipse 7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D7+E/yJwIAAD4EAAAOAAAAAAAAAAAAAAAAAC4CAABkcnMvZTJvRG9jLnhtbFBL&#10;AQItABQABgAIAAAAIQCMLiOi1gAAAAMBAAAPAAAAAAAAAAAAAAAAAIEEAABkcnMvZG93bnJldi54&#10;bWxQSwUGAAAAAAQABADzAAAAhAUAAAAA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3231CD">
              <w:rPr>
                <w:rFonts w:asciiTheme="minorHAnsi" w:hAnsiTheme="minorHAnsi"/>
                <w:i w:val="0"/>
                <w:sz w:val="24"/>
                <w:szCs w:val="24"/>
              </w:rPr>
              <w:t>O Servidor é cadastrado diretamente na implementação do código.</w:t>
            </w:r>
          </w:p>
          <w:p w:rsidR="00E961F5" w:rsidRPr="003231CD" w:rsidRDefault="00260DC0" w:rsidP="003231CD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B24E89B" wp14:editId="01FC7BC5">
                      <wp:extent cx="123825" cy="123825"/>
                      <wp:effectExtent l="0" t="0" r="9525" b="9525"/>
                      <wp:docPr id="8" name="Elips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294B71" id="Elipse 8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3231CD">
              <w:rPr>
                <w:rFonts w:asciiTheme="minorHAnsi" w:hAnsiTheme="minorHAnsi"/>
                <w:i w:val="0"/>
                <w:sz w:val="24"/>
                <w:szCs w:val="24"/>
              </w:rPr>
              <w:t xml:space="preserve">Após acessar o </w:t>
            </w:r>
            <w:r w:rsidR="003231CD" w:rsidRPr="003231CD">
              <w:rPr>
                <w:rFonts w:asciiTheme="minorHAnsi" w:hAnsiTheme="minorHAnsi"/>
                <w:i w:val="0"/>
                <w:sz w:val="24"/>
                <w:szCs w:val="24"/>
              </w:rPr>
              <w:t>site (</w:t>
            </w:r>
            <w:r w:rsidR="006A0876" w:rsidRPr="003231CD">
              <w:rPr>
                <w:rFonts w:asciiTheme="minorHAnsi" w:hAnsiTheme="minorHAnsi"/>
                <w:i w:val="0"/>
                <w:sz w:val="24"/>
                <w:szCs w:val="24"/>
              </w:rPr>
              <w:t xml:space="preserve">que ainda não encontra-se </w:t>
            </w:r>
            <w:r w:rsidR="003231CD" w:rsidRPr="003231CD">
              <w:rPr>
                <w:rFonts w:asciiTheme="minorHAnsi" w:hAnsiTheme="minorHAnsi"/>
                <w:i w:val="0"/>
                <w:sz w:val="24"/>
                <w:szCs w:val="24"/>
              </w:rPr>
              <w:t>hospedado) efetue</w:t>
            </w:r>
            <w:r w:rsidR="006A0876" w:rsidRPr="003231CD"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  <w:r w:rsidR="003231CD" w:rsidRPr="003231CD">
              <w:rPr>
                <w:rFonts w:asciiTheme="minorHAnsi" w:hAnsiTheme="minorHAnsi"/>
                <w:i w:val="0"/>
                <w:sz w:val="24"/>
                <w:szCs w:val="24"/>
              </w:rPr>
              <w:t xml:space="preserve">o </w:t>
            </w:r>
            <w:proofErr w:type="spellStart"/>
            <w:r w:rsidR="003231CD" w:rsidRPr="003231CD">
              <w:rPr>
                <w:rFonts w:asciiTheme="minorHAnsi" w:hAnsiTheme="minorHAnsi"/>
                <w:i w:val="0"/>
                <w:sz w:val="24"/>
                <w:szCs w:val="24"/>
              </w:rPr>
              <w:t>login</w:t>
            </w:r>
            <w:proofErr w:type="spellEnd"/>
            <w:r w:rsidR="006A0876" w:rsidRPr="003231CD">
              <w:rPr>
                <w:rFonts w:asciiTheme="minorHAnsi" w:hAnsiTheme="minorHAnsi"/>
                <w:i w:val="0"/>
                <w:sz w:val="24"/>
                <w:szCs w:val="24"/>
              </w:rPr>
              <w:t xml:space="preserve"> com e-mail e senha, e confirme clicando no botão ENTRAR como mostra a imagem </w:t>
            </w:r>
            <w:r w:rsidR="003231CD">
              <w:rPr>
                <w:rFonts w:asciiTheme="minorHAnsi" w:hAnsiTheme="minorHAnsi"/>
                <w:i w:val="0"/>
                <w:sz w:val="24"/>
                <w:szCs w:val="24"/>
              </w:rPr>
              <w:t>seguinte.</w:t>
            </w:r>
          </w:p>
        </w:tc>
      </w:tr>
    </w:tbl>
    <w:p w:rsidR="00DA19B6" w:rsidRDefault="00DA19B6"/>
    <w:p w:rsidR="00DA19B6" w:rsidRDefault="00260DC0" w:rsidP="00260DC0">
      <w:pPr>
        <w:jc w:val="center"/>
      </w:pPr>
      <w:bookmarkStart w:id="0" w:name="_Toc343868312"/>
      <w:r>
        <w:rPr>
          <w:noProof/>
        </w:rPr>
        <w:drawing>
          <wp:inline distT="0" distB="0" distL="0" distR="0" wp14:anchorId="6C56BF87" wp14:editId="56FE7CD4">
            <wp:extent cx="3954887" cy="20574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8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1470" w:rsidRPr="00791470" w:rsidRDefault="00791470" w:rsidP="00260DC0">
      <w:pPr>
        <w:pStyle w:val="cabealho1"/>
        <w:ind w:firstLine="720"/>
      </w:pPr>
      <w:r w:rsidRPr="00791470">
        <w:rPr>
          <w:bCs/>
        </w:rPr>
        <w:t>Acessando o PASS</w:t>
      </w:r>
    </w:p>
    <w:tbl>
      <w:tblPr>
        <w:tblStyle w:val="Dicadetabela"/>
        <w:tblW w:w="5014" w:type="pct"/>
        <w:tblInd w:w="20" w:type="dxa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791470" w:rsidRPr="003878AE" w:rsidTr="00126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791470" w:rsidRPr="003878AE" w:rsidRDefault="00791470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791470" w:rsidRPr="00260DC0" w:rsidRDefault="00791470" w:rsidP="00260DC0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AF67308" wp14:editId="7BA7C295">
                      <wp:extent cx="123825" cy="123825"/>
                      <wp:effectExtent l="0" t="0" r="9525" b="9525"/>
                      <wp:docPr id="75" name="Elipse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2B0D27" id="Elipse 75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92eX0SgCAABA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Ao acessar o PASS aparecerá uma </w:t>
            </w:r>
            <w:r w:rsidR="00260DC0" w:rsidRPr="00260DC0">
              <w:rPr>
                <w:rFonts w:asciiTheme="minorHAnsi" w:hAnsiTheme="minorHAnsi"/>
                <w:i w:val="0"/>
                <w:sz w:val="24"/>
                <w:szCs w:val="24"/>
              </w:rPr>
              <w:t>página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de </w:t>
            </w:r>
            <w:r w:rsidR="00260DC0" w:rsidRPr="00260DC0">
              <w:rPr>
                <w:rFonts w:asciiTheme="minorHAnsi" w:hAnsiTheme="minorHAnsi"/>
                <w:i w:val="0"/>
                <w:sz w:val="24"/>
                <w:szCs w:val="24"/>
              </w:rPr>
              <w:t>boas-vindas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como mostra a figura a seguir.</w:t>
            </w:r>
          </w:p>
        </w:tc>
      </w:tr>
    </w:tbl>
    <w:p w:rsidR="00791470" w:rsidRDefault="00791470"/>
    <w:p w:rsidR="00260DC0" w:rsidRDefault="00260DC0" w:rsidP="00260DC0">
      <w:pPr>
        <w:jc w:val="center"/>
      </w:pPr>
      <w:r>
        <w:rPr>
          <w:noProof/>
        </w:rPr>
        <w:drawing>
          <wp:inline distT="0" distB="0" distL="0" distR="0">
            <wp:extent cx="4231253" cy="1881962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65" cy="18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70" w:rsidRPr="00791470" w:rsidRDefault="00791470" w:rsidP="00260DC0">
      <w:pPr>
        <w:pStyle w:val="cabealho1"/>
        <w:ind w:firstLine="720"/>
      </w:pPr>
      <w:r w:rsidRPr="00791470">
        <w:rPr>
          <w:bCs/>
        </w:rPr>
        <w:t>Funções do PASS</w:t>
      </w:r>
    </w:p>
    <w:tbl>
      <w:tblPr>
        <w:tblStyle w:val="Dicadetabela"/>
        <w:tblW w:w="5014" w:type="pct"/>
        <w:tblInd w:w="20" w:type="dxa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791470" w:rsidRPr="003878AE" w:rsidTr="00126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791470" w:rsidRPr="003878AE" w:rsidRDefault="00791470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791470" w:rsidRPr="00260DC0" w:rsidRDefault="00791470" w:rsidP="00260DC0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C9DC00D" wp14:editId="7ADDA882">
                      <wp:extent cx="123825" cy="123825"/>
                      <wp:effectExtent l="0" t="0" r="9525" b="9525"/>
                      <wp:docPr id="108" name="Elips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7E967F" id="Elipse 108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/qrKAIAAEI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7uv6qygCAABC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O PASS oferece diversas funções. Por meio do sistema, o servidor pode cadastrar uma solicitação de atendimento ou ver as solicitações de atendimento pendentes. </w:t>
            </w:r>
            <w:r w:rsidR="00260DC0" w:rsidRPr="00260DC0">
              <w:rPr>
                <w:rFonts w:asciiTheme="minorHAnsi" w:hAnsiTheme="minorHAnsi"/>
                <w:i w:val="0"/>
                <w:sz w:val="24"/>
                <w:szCs w:val="24"/>
              </w:rPr>
              <w:t>Cadastrar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um horário de atendimento para usuário ou ver os horários de atendimentos cadastrados e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lastRenderedPageBreak/>
              <w:t xml:space="preserve">além disso também você também pode cadastrar um novo usuário ou listar usuários </w:t>
            </w:r>
            <w:r w:rsidR="00260DC0" w:rsidRPr="00260DC0">
              <w:rPr>
                <w:rFonts w:asciiTheme="minorHAnsi" w:hAnsiTheme="minorHAnsi"/>
                <w:i w:val="0"/>
                <w:sz w:val="24"/>
                <w:szCs w:val="24"/>
              </w:rPr>
              <w:t>cadastrados.</w: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</w:p>
        </w:tc>
      </w:tr>
    </w:tbl>
    <w:p w:rsidR="00DA19B6" w:rsidRDefault="00DA19B6"/>
    <w:p w:rsidR="00412759" w:rsidRPr="00791470" w:rsidRDefault="00260DC0" w:rsidP="00260DC0">
      <w:pPr>
        <w:pStyle w:val="cabealho1"/>
        <w:ind w:firstLine="720"/>
      </w:pPr>
      <w:r w:rsidRPr="00260DC0">
        <w:rPr>
          <w:bCs/>
        </w:rPr>
        <w:t>Funções do Servidor/Administrador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412759" w:rsidRPr="003878AE" w:rsidTr="00FF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412759" w:rsidRPr="003878AE" w:rsidRDefault="00412759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A361A4" w:rsidRDefault="00412759" w:rsidP="00260DC0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260DC0">
              <w:rPr>
                <w:rFonts w:asciiTheme="minorHAnsi" w:hAnsiTheme="minorHAnsi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C48DCE8" wp14:editId="224F9776">
                      <wp:extent cx="123825" cy="123825"/>
                      <wp:effectExtent l="0" t="0" r="9525" b="9525"/>
                      <wp:docPr id="118" name="Elipse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E8AA698" id="Elipse 118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TVKAIAAEI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cYAU1SgCAABC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>O usuário/servidor é responsável pelo cadastramento de novos usuários a partir da opção NOVO USUÁRIO;</w:t>
            </w:r>
          </w:p>
          <w:p w:rsidR="00260DC0" w:rsidRDefault="00260DC0" w:rsidP="00260DC0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260DC0">
              <w:rPr>
                <w:rFonts w:asciiTheme="minorHAnsi" w:hAnsiTheme="minorHAnsi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007B61F" wp14:editId="42E26893">
                      <wp:extent cx="123825" cy="123825"/>
                      <wp:effectExtent l="0" t="0" r="9525" b="9525"/>
                      <wp:docPr id="11" name="Elips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2C0B7B1" id="Elipse 1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v6JgIAAEA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>O usuário/servidor consegue listar todos os usuários do programa.</w:t>
            </w:r>
          </w:p>
          <w:p w:rsidR="00A361A4" w:rsidRDefault="00260DC0" w:rsidP="00260DC0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260DC0">
              <w:rPr>
                <w:rFonts w:asciiTheme="minorHAnsi" w:hAnsiTheme="minorHAnsi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11A9430" wp14:editId="03B3E250">
                      <wp:extent cx="123825" cy="123825"/>
                      <wp:effectExtent l="0" t="0" r="9525" b="9525"/>
                      <wp:docPr id="12" name="Elips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F5023A" id="Elipse 12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xnJwIAAEA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CG2CxnJwIAAEAEAAAOAAAAAAAAAAAAAAAAAC4CAABkcnMvZTJvRG9jLnhtbFBL&#10;AQItABQABgAIAAAAIQCMLiOi1gAAAAMBAAAPAAAAAAAAAAAAAAAAAIEEAABkcnMvZG93bnJldi54&#10;bWxQSwUGAAAAAAQABADzAAAAhAUAAAAA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>O servidor lista as solicitações dos usuários comuns e cadastra os horários e datas de atendimento;</w:t>
            </w:r>
          </w:p>
          <w:p w:rsidR="00412759" w:rsidRPr="00412759" w:rsidRDefault="00260DC0" w:rsidP="00260DC0">
            <w:pPr>
              <w:pStyle w:val="Dica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FF0000"/>
                <w:sz w:val="20"/>
                <w:szCs w:val="20"/>
              </w:rPr>
            </w:pPr>
            <w:r w:rsidRPr="00260DC0">
              <w:rPr>
                <w:rFonts w:asciiTheme="minorHAnsi" w:hAnsiTheme="minorHAnsi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CD0388C" wp14:editId="3B163E88">
                      <wp:extent cx="123825" cy="123825"/>
                      <wp:effectExtent l="0" t="0" r="9525" b="9525"/>
                      <wp:docPr id="13" name="Elips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A075A8" id="Elipse 1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T47REygCAABA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>O servidor é responsável por apag</w: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>ar as solicitações já atendidas.</w:t>
            </w:r>
            <w:r w:rsidR="00412759"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</w:p>
        </w:tc>
      </w:tr>
    </w:tbl>
    <w:p w:rsidR="00DA19B6" w:rsidRDefault="00DA19B6"/>
    <w:p w:rsidR="00260DC0" w:rsidRDefault="00260DC0" w:rsidP="00260DC0"/>
    <w:p w:rsidR="00260DC0" w:rsidRPr="00791470" w:rsidRDefault="00260DC0" w:rsidP="00D307F7">
      <w:pPr>
        <w:pStyle w:val="cabealho1"/>
        <w:ind w:firstLine="720"/>
      </w:pPr>
      <w:r w:rsidRPr="00260DC0">
        <w:rPr>
          <w:bCs/>
        </w:rPr>
        <w:t>Como Cadastrar um Novo Usuário</w:t>
      </w:r>
      <w:r>
        <w:rPr>
          <w:bCs/>
        </w:rPr>
        <w:t xml:space="preserve"> 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260DC0" w:rsidRPr="003878AE" w:rsidTr="00F2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260DC0" w:rsidRPr="003878AE" w:rsidRDefault="00260DC0" w:rsidP="00F22257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260DC0" w:rsidRPr="00260DC0" w:rsidRDefault="00260DC0" w:rsidP="00260DC0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260DC0">
              <w:rPr>
                <w:rFonts w:asciiTheme="minorHAnsi" w:hAnsiTheme="minorHAnsi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88107A5" wp14:editId="190F26A7">
                      <wp:extent cx="123825" cy="123825"/>
                      <wp:effectExtent l="0" t="0" r="9525" b="9525"/>
                      <wp:docPr id="14" name="Elips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D78AD10" id="Elipse 14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KGJwIAAEA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BxKFKGJwIAAEAEAAAOAAAAAAAAAAAAAAAAAC4CAABkcnMvZTJvRG9jLnhtbFBL&#10;AQItABQABgAIAAAAIQCMLiOi1gAAAAMBAAAPAAAAAAAAAAAAAAAAAIEEAABkcnMvZG93bnJldi54&#10;bWxQSwUGAAAAAAQABADzAAAAhAUAAAAA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Para cadastrar um novo Usuário clique na opção cadastrar um novo usuário onde aparecerá uma um </w: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>formulário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para o preenchimento do nome, </w: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>e-mail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e </w: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>senha. Como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>mostra a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figure seguinte</w:t>
            </w:r>
            <w:r w:rsidR="0017389C">
              <w:rPr>
                <w:rFonts w:asciiTheme="minorHAnsi" w:hAnsiTheme="minorHAnsi"/>
                <w:i w:val="0"/>
                <w:sz w:val="24"/>
                <w:szCs w:val="24"/>
              </w:rPr>
              <w:t xml:space="preserve"> e em seguida clique na opção salvar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>.</w:t>
            </w:r>
          </w:p>
        </w:tc>
      </w:tr>
    </w:tbl>
    <w:p w:rsidR="00260DC0" w:rsidRDefault="00260DC0"/>
    <w:p w:rsidR="00260DC0" w:rsidRDefault="00260DC0" w:rsidP="00260DC0">
      <w:pPr>
        <w:jc w:val="center"/>
      </w:pPr>
      <w:r>
        <w:rPr>
          <w:noProof/>
        </w:rPr>
        <w:drawing>
          <wp:inline distT="0" distB="0" distL="0" distR="0">
            <wp:extent cx="4167963" cy="1792404"/>
            <wp:effectExtent l="0" t="0" r="444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067" cy="17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59" w:rsidRPr="00791470" w:rsidRDefault="00412759" w:rsidP="00D307F7">
      <w:pPr>
        <w:pStyle w:val="cabealho1"/>
        <w:ind w:firstLine="720"/>
      </w:pPr>
      <w:r w:rsidRPr="00412759">
        <w:rPr>
          <w:bCs/>
        </w:rPr>
        <w:t>Como</w:t>
      </w:r>
      <w:r>
        <w:rPr>
          <w:bCs/>
        </w:rPr>
        <w:t xml:space="preserve"> listar usuários já cadastrados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412759" w:rsidRPr="003878AE" w:rsidTr="00FF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412759" w:rsidRPr="003878AE" w:rsidRDefault="00412759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412759" w:rsidRPr="00260DC0" w:rsidRDefault="00412759" w:rsidP="00260DC0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260DC0">
              <w:rPr>
                <w:rFonts w:asciiTheme="minorHAnsi" w:hAnsiTheme="minorHAnsi"/>
                <w:i w:val="0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1D6BBF8" wp14:editId="55F606DD">
                      <wp:extent cx="123825" cy="123825"/>
                      <wp:effectExtent l="0" t="0" r="9525" b="9525"/>
                      <wp:docPr id="122" name="Elipse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CF42241" id="Elipse 122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YWIifSgCAABC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    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O usuário/servidor consegue listar todos os usuários do programa ao clicar na opção listar usuário que é possível ao clicar em Usuário. Como </w:t>
            </w:r>
            <w:r w:rsidR="00260DC0" w:rsidRPr="00260DC0">
              <w:rPr>
                <w:rFonts w:asciiTheme="minorHAnsi" w:hAnsiTheme="minorHAnsi"/>
                <w:i w:val="0"/>
                <w:sz w:val="24"/>
                <w:szCs w:val="24"/>
              </w:rPr>
              <w:t>mostra figura seguir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>.</w:t>
            </w:r>
          </w:p>
        </w:tc>
      </w:tr>
    </w:tbl>
    <w:p w:rsidR="00412759" w:rsidRDefault="00412759"/>
    <w:p w:rsidR="00260DC0" w:rsidRDefault="00260DC0" w:rsidP="00260DC0">
      <w:pPr>
        <w:jc w:val="center"/>
      </w:pPr>
      <w:r>
        <w:rPr>
          <w:noProof/>
        </w:rPr>
        <w:lastRenderedPageBreak/>
        <w:drawing>
          <wp:inline distT="0" distB="0" distL="0" distR="0">
            <wp:extent cx="4082902" cy="222892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000" cy="22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59" w:rsidRPr="00791470" w:rsidRDefault="00260DC0" w:rsidP="00D307F7">
      <w:pPr>
        <w:pStyle w:val="cabealho1"/>
        <w:ind w:firstLine="720"/>
      </w:pPr>
      <w:r w:rsidRPr="00260DC0">
        <w:rPr>
          <w:bCs/>
        </w:rPr>
        <w:t xml:space="preserve">Como </w:t>
      </w:r>
      <w:r w:rsidR="00D307F7" w:rsidRPr="00260DC0">
        <w:rPr>
          <w:bCs/>
        </w:rPr>
        <w:t>solicitar Consulta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412759" w:rsidRPr="003878AE" w:rsidTr="00FF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412759" w:rsidRPr="003878AE" w:rsidRDefault="00412759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412759" w:rsidRPr="00260DC0" w:rsidRDefault="00412759" w:rsidP="00260DC0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8482B56" wp14:editId="03B36C58">
                      <wp:extent cx="123825" cy="123825"/>
                      <wp:effectExtent l="0" t="0" r="9525" b="9525"/>
                      <wp:docPr id="123" name="Elipse 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8C869D" id="Elipse 12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UiJwIAAEI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BsQDUiJwIAAEIEAAAOAAAAAAAAAAAAAAAAAC4CAABkcnMvZTJvRG9jLnhtbFBL&#10;AQItABQABgAIAAAAIQCMLiOi1gAAAAMBAAAPAAAAAAAAAAAAAAAAAIEEAABkcnMvZG93bnJldi54&#10;bWxQSwUGAAAAAAQABADzAAAAhAUAAAAA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Ao clicar na </w:t>
            </w:r>
            <w:r w:rsidR="00260DC0" w:rsidRPr="00260DC0">
              <w:rPr>
                <w:rFonts w:asciiTheme="minorHAnsi" w:hAnsiTheme="minorHAnsi"/>
                <w:i w:val="0"/>
                <w:sz w:val="24"/>
                <w:szCs w:val="24"/>
              </w:rPr>
              <w:t>opção atendimento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você deverá preencher um formulário com os seguinte dados: Nome, matricula, turno, turma, serviço a solicitar, data, hora e a confirmação do horário</w:t>
            </w:r>
            <w:r w:rsidR="0017389C">
              <w:rPr>
                <w:rFonts w:asciiTheme="minorHAnsi" w:hAnsiTheme="minorHAnsi"/>
                <w:i w:val="0"/>
                <w:sz w:val="24"/>
                <w:szCs w:val="24"/>
              </w:rPr>
              <w:t xml:space="preserve"> e em seguida clique na opção salvar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. </w:t>
            </w:r>
            <w:r w:rsidR="00260DC0" w:rsidRPr="00260DC0">
              <w:rPr>
                <w:rFonts w:asciiTheme="minorHAnsi" w:hAnsiTheme="minorHAnsi"/>
                <w:i w:val="0"/>
                <w:sz w:val="24"/>
                <w:szCs w:val="24"/>
              </w:rPr>
              <w:t>Como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mostra a figura abaixo para que seja possível a solicitação de cadastrar o </w:t>
            </w:r>
            <w:r w:rsidR="00260DC0" w:rsidRPr="00260DC0">
              <w:rPr>
                <w:rFonts w:asciiTheme="minorHAnsi" w:hAnsiTheme="minorHAnsi"/>
                <w:i w:val="0"/>
                <w:sz w:val="24"/>
                <w:szCs w:val="24"/>
              </w:rPr>
              <w:t>horário</w:t>
            </w:r>
            <w:r w:rsidR="006A0876" w:rsidRPr="00260DC0">
              <w:rPr>
                <w:rFonts w:asciiTheme="minorHAnsi" w:hAnsiTheme="minorHAnsi"/>
                <w:i w:val="0"/>
                <w:sz w:val="24"/>
                <w:szCs w:val="24"/>
              </w:rPr>
              <w:t>.</w:t>
            </w:r>
            <w:r w:rsidR="00260DC0"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</w:p>
        </w:tc>
      </w:tr>
    </w:tbl>
    <w:p w:rsidR="00412759" w:rsidRDefault="00412759" w:rsidP="00412759"/>
    <w:p w:rsidR="00D307F7" w:rsidRDefault="00D307F7" w:rsidP="00D307F7">
      <w:pPr>
        <w:jc w:val="center"/>
      </w:pPr>
      <w:r>
        <w:rPr>
          <w:noProof/>
        </w:rPr>
        <w:drawing>
          <wp:inline distT="0" distB="0" distL="0" distR="0">
            <wp:extent cx="3904010" cy="2126511"/>
            <wp:effectExtent l="0" t="0" r="127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95" cy="21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B2" w:rsidRPr="00791470" w:rsidRDefault="00D307F7" w:rsidP="00D307F7">
      <w:pPr>
        <w:pStyle w:val="cabealho1"/>
        <w:ind w:firstLine="720"/>
      </w:pPr>
      <w:r w:rsidRPr="00D307F7">
        <w:t xml:space="preserve">Como visualizar as solicitações de atendimento pendentes 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B673B2" w:rsidRPr="003878AE" w:rsidTr="00FF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B673B2" w:rsidRPr="003878AE" w:rsidRDefault="00B673B2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B673B2" w:rsidRPr="00D307F7" w:rsidRDefault="00B673B2" w:rsidP="00D307F7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68F0781" wp14:editId="281FB954">
                      <wp:extent cx="123825" cy="123825"/>
                      <wp:effectExtent l="0" t="0" r="9525" b="9525"/>
                      <wp:docPr id="124" name="Elipse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9F5EB49" id="Elipse 124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FkKAIAAEI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DqghZCgCAABC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 xml:space="preserve">Ao clicar na </w:t>
            </w:r>
            <w:r w:rsidR="00D307F7" w:rsidRPr="00D307F7">
              <w:rPr>
                <w:rFonts w:asciiTheme="minorHAnsi" w:hAnsiTheme="minorHAnsi"/>
                <w:i w:val="0"/>
                <w:sz w:val="24"/>
                <w:szCs w:val="24"/>
              </w:rPr>
              <w:t>opção Horário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 xml:space="preserve"> o servidor pode visualizar todas os </w:t>
            </w:r>
            <w:r w:rsidR="00D307F7" w:rsidRPr="00D307F7">
              <w:rPr>
                <w:rFonts w:asciiTheme="minorHAnsi" w:hAnsiTheme="minorHAnsi"/>
                <w:i w:val="0"/>
                <w:sz w:val="24"/>
                <w:szCs w:val="24"/>
              </w:rPr>
              <w:t>horários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 xml:space="preserve"> agendados e pode verificar o estado da solicitação se está confirmada ou não. Como mostra a figura seguinte.</w:t>
            </w:r>
          </w:p>
        </w:tc>
      </w:tr>
    </w:tbl>
    <w:p w:rsidR="00B673B2" w:rsidRDefault="00B673B2" w:rsidP="00412759"/>
    <w:p w:rsidR="00D307F7" w:rsidRDefault="00D307F7" w:rsidP="00D307F7">
      <w:pPr>
        <w:jc w:val="center"/>
      </w:pPr>
      <w:r>
        <w:rPr>
          <w:noProof/>
        </w:rPr>
        <w:lastRenderedPageBreak/>
        <w:drawing>
          <wp:inline distT="0" distB="0" distL="0" distR="0">
            <wp:extent cx="3725213" cy="2126512"/>
            <wp:effectExtent l="0" t="0" r="889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61" cy="21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B2" w:rsidRDefault="00B673B2" w:rsidP="00B673B2"/>
    <w:p w:rsidR="00B673B2" w:rsidRPr="00791470" w:rsidRDefault="00D307F7" w:rsidP="00D307F7">
      <w:pPr>
        <w:pStyle w:val="cabealho1"/>
        <w:ind w:firstLine="720"/>
      </w:pPr>
      <w:r w:rsidRPr="00D307F7">
        <w:t>Como apagar e atualizar as solicitação já atendidas.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B673B2" w:rsidRPr="003878AE" w:rsidTr="00FF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B673B2" w:rsidRPr="003878AE" w:rsidRDefault="00B673B2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B673B2" w:rsidRPr="00D307F7" w:rsidRDefault="00B673B2" w:rsidP="00D307F7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16DF7D9" wp14:editId="12CA049F">
                      <wp:extent cx="123825" cy="123825"/>
                      <wp:effectExtent l="0" t="0" r="9525" b="9525"/>
                      <wp:docPr id="125" name="Elipse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2EA0B0" id="Elipse 125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Y7JwIAAEI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ADijY7JwIAAEIEAAAOAAAAAAAAAAAAAAAAAC4CAABkcnMvZTJvRG9jLnhtbFBL&#10;AQItABQABgAIAAAAIQCMLiOi1gAAAAMBAAAPAAAAAAAAAAAAAAAAAIEEAABkcnMvZG93bnJldi54&#10;bWxQSwUGAAAAAAQABADzAAAAhAUAAAAA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 xml:space="preserve">Ao clicar na </w:t>
            </w:r>
            <w:r w:rsidR="00D307F7" w:rsidRPr="00D307F7">
              <w:rPr>
                <w:rFonts w:asciiTheme="minorHAnsi" w:hAnsiTheme="minorHAnsi"/>
                <w:i w:val="0"/>
                <w:sz w:val="24"/>
                <w:szCs w:val="24"/>
              </w:rPr>
              <w:t>opção horários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 xml:space="preserve"> aparecerá todos os </w:t>
            </w:r>
            <w:r w:rsidR="00D307F7" w:rsidRPr="00D307F7">
              <w:rPr>
                <w:rFonts w:asciiTheme="minorHAnsi" w:hAnsiTheme="minorHAnsi"/>
                <w:i w:val="0"/>
                <w:sz w:val="24"/>
                <w:szCs w:val="24"/>
              </w:rPr>
              <w:t>horários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 xml:space="preserve"> cadastrados, e confirmados e ao lado possui o </w:t>
            </w:r>
            <w:r w:rsidR="00D307F7" w:rsidRPr="00D307F7">
              <w:rPr>
                <w:rFonts w:asciiTheme="minorHAnsi" w:hAnsiTheme="minorHAnsi"/>
                <w:i w:val="0"/>
                <w:sz w:val="24"/>
                <w:szCs w:val="24"/>
              </w:rPr>
              <w:t>ícone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 xml:space="preserve"> que permite excluir ou atualizar a data de </w:t>
            </w:r>
            <w:r w:rsidR="00D307F7" w:rsidRPr="00D307F7">
              <w:rPr>
                <w:rFonts w:asciiTheme="minorHAnsi" w:hAnsiTheme="minorHAnsi"/>
                <w:i w:val="0"/>
                <w:sz w:val="24"/>
                <w:szCs w:val="24"/>
              </w:rPr>
              <w:t>atendimento. Como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 xml:space="preserve"> mostra a seguinte figura.</w:t>
            </w:r>
          </w:p>
        </w:tc>
      </w:tr>
    </w:tbl>
    <w:p w:rsidR="00B673B2" w:rsidRDefault="00B673B2" w:rsidP="00B673B2"/>
    <w:p w:rsidR="00D307F7" w:rsidRDefault="00D307F7" w:rsidP="00D307F7">
      <w:pPr>
        <w:jc w:val="center"/>
      </w:pPr>
      <w:r>
        <w:rPr>
          <w:noProof/>
        </w:rPr>
        <w:drawing>
          <wp:inline distT="0" distB="0" distL="0" distR="0">
            <wp:extent cx="3557579" cy="2030819"/>
            <wp:effectExtent l="0" t="0" r="508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918" cy="20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B2" w:rsidRPr="00791470" w:rsidRDefault="00D307F7" w:rsidP="00B673B2">
      <w:pPr>
        <w:pStyle w:val="cabealho1"/>
      </w:pPr>
      <w:r w:rsidRPr="00D307F7">
        <w:t>Opção Sair</w:t>
      </w:r>
      <w:r>
        <w:t xml:space="preserve"> 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B673B2" w:rsidRPr="003878AE" w:rsidTr="00FF5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B673B2" w:rsidRPr="003878AE" w:rsidRDefault="00B673B2" w:rsidP="00FF5398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B673B2" w:rsidRPr="00D307F7" w:rsidRDefault="00B673B2" w:rsidP="00D307F7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4159701" wp14:editId="0B4EC8EC">
                      <wp:extent cx="123825" cy="123825"/>
                      <wp:effectExtent l="0" t="0" r="9525" b="9525"/>
                      <wp:docPr id="126" name="Elipse 1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13DEC8" id="Elipse 126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="006A0876" w:rsidRPr="00D307F7">
              <w:rPr>
                <w:rFonts w:asciiTheme="minorHAnsi" w:hAnsiTheme="minorHAnsi"/>
                <w:i w:val="0"/>
                <w:sz w:val="24"/>
                <w:szCs w:val="24"/>
              </w:rPr>
              <w:t>Sair do sistema.</w:t>
            </w:r>
          </w:p>
        </w:tc>
      </w:tr>
    </w:tbl>
    <w:p w:rsidR="00B673B2" w:rsidRDefault="00B673B2" w:rsidP="00B673B2"/>
    <w:p w:rsidR="00B673B2" w:rsidRDefault="00B673B2" w:rsidP="00B673B2"/>
    <w:p w:rsidR="00D307F7" w:rsidRDefault="00D307F7" w:rsidP="00B673B2"/>
    <w:p w:rsidR="00D307F7" w:rsidRDefault="00D307F7" w:rsidP="00B673B2"/>
    <w:p w:rsidR="00D307F7" w:rsidRDefault="00D307F7" w:rsidP="00D307F7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</w:p>
    <w:p w:rsidR="00D307F7" w:rsidRDefault="00D307F7" w:rsidP="00D307F7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</w:p>
    <w:p w:rsidR="00D307F7" w:rsidRDefault="00D307F7" w:rsidP="00D307F7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</w:p>
    <w:p w:rsidR="00D307F7" w:rsidRDefault="00D307F7" w:rsidP="00D307F7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</w:p>
    <w:p w:rsidR="00D307F7" w:rsidRPr="003231CD" w:rsidRDefault="00D307F7" w:rsidP="00D307F7">
      <w:pP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</w:pPr>
      <w:r w:rsidRPr="003231CD"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  <w:t xml:space="preserve">Manual </w:t>
      </w:r>
      <w:r>
        <w:rPr>
          <w:rFonts w:asciiTheme="majorHAnsi" w:eastAsiaTheme="majorEastAsia" w:hAnsiTheme="majorHAnsi" w:cstheme="majorBidi"/>
          <w:color w:val="F24F4F" w:themeColor="accent1"/>
          <w:sz w:val="72"/>
          <w:szCs w:val="72"/>
        </w:rPr>
        <w:t xml:space="preserve">do Usuário </w:t>
      </w:r>
    </w:p>
    <w:p w:rsidR="00D307F7" w:rsidRDefault="00D307F7" w:rsidP="00B673B2"/>
    <w:p w:rsidR="00B673B2" w:rsidRDefault="00B673B2"/>
    <w:p w:rsidR="00D307F7" w:rsidRDefault="00D307F7"/>
    <w:p w:rsidR="00D307F7" w:rsidRDefault="00D307F7"/>
    <w:p w:rsidR="00D307F7" w:rsidRDefault="00D307F7"/>
    <w:p w:rsidR="00D307F7" w:rsidRDefault="00D307F7"/>
    <w:p w:rsidR="00D307F7" w:rsidRDefault="00D307F7"/>
    <w:p w:rsidR="00D307F7" w:rsidRDefault="00D307F7"/>
    <w:p w:rsidR="00D307F7" w:rsidRDefault="00D307F7"/>
    <w:p w:rsidR="00D307F7" w:rsidRDefault="00D307F7"/>
    <w:p w:rsidR="00D307F7" w:rsidRDefault="00D307F7"/>
    <w:p w:rsidR="00D307F7" w:rsidRDefault="00D307F7"/>
    <w:p w:rsidR="00D307F7" w:rsidRDefault="00D307F7"/>
    <w:p w:rsidR="00D307F7" w:rsidRDefault="00D307F7" w:rsidP="00D307F7"/>
    <w:p w:rsidR="00D307F7" w:rsidRDefault="0002574F" w:rsidP="00D307F7">
      <w:pPr>
        <w:pStyle w:val="cabealho1"/>
        <w:ind w:firstLine="720"/>
      </w:pPr>
      <w:r>
        <w:t>Cadastrando no PASS</w:t>
      </w:r>
    </w:p>
    <w:tbl>
      <w:tblPr>
        <w:tblStyle w:val="Dicadetabela"/>
        <w:tblW w:w="5014" w:type="pct"/>
        <w:tblInd w:w="20" w:type="dxa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D307F7" w:rsidRPr="003878AE" w:rsidTr="00F2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D307F7" w:rsidRPr="003878AE" w:rsidRDefault="00D307F7" w:rsidP="00F22257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D307F7" w:rsidRPr="00F45932" w:rsidRDefault="00D307F7" w:rsidP="00F22257">
            <w:pPr>
              <w:pStyle w:val="Dica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50B8B3A" wp14:editId="06E9203E">
                      <wp:extent cx="123825" cy="123825"/>
                      <wp:effectExtent l="0" t="0" r="9525" b="9525"/>
                      <wp:docPr id="67" name="Elipse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EDEAC5" id="Elipse 67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  <w:r w:rsidRPr="00F45932">
              <w:rPr>
                <w:rFonts w:asciiTheme="minorHAnsi" w:hAnsiTheme="minorHAnsi"/>
                <w:i w:val="0"/>
              </w:rPr>
              <w:t xml:space="preserve"> </w:t>
            </w:r>
            <w:r>
              <w:rPr>
                <w:rFonts w:asciiTheme="minorHAnsi" w:hAnsiTheme="minorHAnsi"/>
                <w:i w:val="0"/>
              </w:rPr>
              <w:t xml:space="preserve">       </w:t>
            </w:r>
            <w:r w:rsidRPr="00F45932">
              <w:rPr>
                <w:rFonts w:asciiTheme="minorHAnsi" w:hAnsiTheme="minorHAnsi"/>
                <w:i w:val="0"/>
                <w:sz w:val="24"/>
                <w:szCs w:val="24"/>
              </w:rPr>
              <w:t xml:space="preserve">O usuário procurar o setor de Saúde para o cadastro, depois de cadastrado deve </w:t>
            </w:r>
            <w:proofErr w:type="spellStart"/>
            <w:r w:rsidR="00C53493">
              <w:rPr>
                <w:rFonts w:asciiTheme="minorHAnsi" w:hAnsiTheme="minorHAnsi"/>
                <w:i w:val="0"/>
                <w:sz w:val="24"/>
                <w:szCs w:val="24"/>
              </w:rPr>
              <w:t>log</w: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>ar</w:t>
            </w:r>
            <w:proofErr w:type="spellEnd"/>
            <w:r w:rsidRPr="00F45932">
              <w:rPr>
                <w:rFonts w:asciiTheme="minorHAnsi" w:hAnsiTheme="minorHAnsi"/>
                <w:i w:val="0"/>
                <w:sz w:val="24"/>
                <w:szCs w:val="24"/>
              </w:rPr>
              <w:t xml:space="preserve"> informando o e-mail e a senha. Como mostrado na figura abaixo.</w:t>
            </w:r>
          </w:p>
        </w:tc>
      </w:tr>
    </w:tbl>
    <w:p w:rsidR="00D307F7" w:rsidRDefault="00D307F7" w:rsidP="00D307F7">
      <w:pPr>
        <w:jc w:val="center"/>
      </w:pPr>
    </w:p>
    <w:p w:rsidR="00D307F7" w:rsidRDefault="00D307F7" w:rsidP="00D307F7">
      <w:pPr>
        <w:jc w:val="center"/>
      </w:pPr>
      <w:bookmarkStart w:id="1" w:name="_GoBack"/>
      <w:bookmarkEnd w:id="1"/>
      <w:r>
        <w:rPr>
          <w:noProof/>
        </w:rPr>
        <w:drawing>
          <wp:inline distT="0" distB="0" distL="0" distR="0">
            <wp:extent cx="4067300" cy="2115879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243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F7" w:rsidRDefault="00D307F7" w:rsidP="00D307F7"/>
    <w:p w:rsidR="00D307F7" w:rsidRPr="00791470" w:rsidRDefault="00D307F7" w:rsidP="00D307F7">
      <w:pPr>
        <w:pStyle w:val="cabealho1"/>
        <w:ind w:firstLine="720"/>
      </w:pPr>
      <w:r w:rsidRPr="00E83BCD">
        <w:rPr>
          <w:bCs/>
        </w:rPr>
        <w:t>Acessando a página inicial</w:t>
      </w:r>
    </w:p>
    <w:tbl>
      <w:tblPr>
        <w:tblStyle w:val="Dicadetabela"/>
        <w:tblW w:w="5014" w:type="pct"/>
        <w:tblInd w:w="20" w:type="dxa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D307F7" w:rsidRPr="003878AE" w:rsidTr="00F2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D307F7" w:rsidRPr="003878AE" w:rsidRDefault="00D307F7" w:rsidP="00F22257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D307F7" w:rsidRPr="00E83BCD" w:rsidRDefault="00D307F7" w:rsidP="00F22257">
            <w:pPr>
              <w:pStyle w:val="Dica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658D193" wp14:editId="486CD8E2">
                      <wp:extent cx="123825" cy="123825"/>
                      <wp:effectExtent l="0" t="0" r="9525" b="9525"/>
                      <wp:docPr id="24" name="Elips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9CED53D" id="Elipse 24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Z6KAIAAEA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9qd2eigCAABA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Pr="00E83BCD">
              <w:rPr>
                <w:rFonts w:asciiTheme="minorHAnsi" w:hAnsiTheme="minorHAnsi"/>
                <w:i w:val="0"/>
                <w:sz w:val="24"/>
                <w:szCs w:val="24"/>
              </w:rPr>
              <w:t>O usuário é redirecionado a uma página principal que contém as opções de Solicitar atendimento, consulta de horários e sair. Como mostra a figura abaixo:</w: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</w:p>
        </w:tc>
      </w:tr>
    </w:tbl>
    <w:p w:rsidR="00D307F7" w:rsidRDefault="00D307F7" w:rsidP="00D307F7"/>
    <w:p w:rsidR="00D307F7" w:rsidRDefault="00D307F7" w:rsidP="00D307F7">
      <w:pPr>
        <w:jc w:val="center"/>
      </w:pPr>
      <w:r>
        <w:rPr>
          <w:noProof/>
        </w:rPr>
        <w:drawing>
          <wp:inline distT="0" distB="0" distL="0" distR="0">
            <wp:extent cx="3968294" cy="1765005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23" cy="17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F7" w:rsidRPr="00791470" w:rsidRDefault="00D307F7" w:rsidP="00D307F7">
      <w:pPr>
        <w:pStyle w:val="cabealho1"/>
        <w:ind w:firstLine="720"/>
      </w:pPr>
      <w:r w:rsidRPr="00E83BCD">
        <w:rPr>
          <w:bCs/>
        </w:rPr>
        <w:t>Opções</w:t>
      </w:r>
    </w:p>
    <w:tbl>
      <w:tblPr>
        <w:tblStyle w:val="Dicadetabela"/>
        <w:tblW w:w="5014" w:type="pct"/>
        <w:tblInd w:w="20" w:type="dxa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D307F7" w:rsidRPr="003878AE" w:rsidTr="00F2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D307F7" w:rsidRPr="003878AE" w:rsidRDefault="00D307F7" w:rsidP="00F22257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D307F7" w:rsidRPr="00224E3E" w:rsidRDefault="00D307F7" w:rsidP="00F22257">
            <w:pPr>
              <w:pStyle w:val="Dica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0A607C" wp14:editId="422465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391795</wp:posOffset>
                      </wp:positionV>
                      <wp:extent cx="123825" cy="123825"/>
                      <wp:effectExtent l="0" t="0" r="9525" b="9525"/>
                      <wp:wrapThrough wrapText="bothSides">
                        <wp:wrapPolygon edited="0">
                          <wp:start x="0" y="0"/>
                          <wp:lineTo x="0" y="19938"/>
                          <wp:lineTo x="19938" y="19938"/>
                          <wp:lineTo x="19938" y="0"/>
                          <wp:lineTo x="0" y="0"/>
                        </wp:wrapPolygon>
                      </wp:wrapThrough>
                      <wp:docPr id="115" name="Elipse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ABA7F7" id="Elipse 115" o:spid="_x0000_s1026" style="position:absolute;margin-left:0;margin-top:30.85pt;width: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S4KAIAAEI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" fillcolor="#f24f4f [3204]" stroked="f" strokeweight="0">
                      <v:stroke joinstyle="miter"/>
                      <o:lock v:ext="edit" aspectratio="t"/>
                      <w10:wrap type="through"/>
                    </v:oval>
                  </w:pict>
                </mc:Fallback>
              </mc:AlternateContent>
            </w: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94BC5AD" wp14:editId="3AEB3765">
                      <wp:extent cx="123825" cy="123825"/>
                      <wp:effectExtent l="0" t="0" r="9525" b="9525"/>
                      <wp:docPr id="26" name="Elips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1055AE" id="Elipse 26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ZAqMkygCAABA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 </w:t>
            </w:r>
            <w:r w:rsidRPr="00224E3E">
              <w:rPr>
                <w:rFonts w:asciiTheme="minorHAnsi" w:hAnsiTheme="minorHAnsi"/>
                <w:i w:val="0"/>
                <w:color w:val="auto"/>
                <w:sz w:val="24"/>
                <w:szCs w:val="24"/>
              </w:rPr>
              <w:t>Home – Página Inicial;</w:t>
            </w:r>
          </w:p>
          <w:p w:rsidR="00D307F7" w:rsidRPr="00224E3E" w:rsidRDefault="00D307F7" w:rsidP="00F22257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  <w:sz w:val="20"/>
                <w:szCs w:val="20"/>
              </w:rPr>
            </w:pPr>
            <w:r w:rsidRPr="00791470">
              <w:rPr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bCs/>
                <w:color w:val="FF0000"/>
                <w:sz w:val="20"/>
                <w:szCs w:val="20"/>
              </w:rPr>
              <w:t xml:space="preserve"> </w:t>
            </w:r>
            <w:r w:rsidRPr="00224E3E">
              <w:rPr>
                <w:rFonts w:asciiTheme="minorHAnsi" w:hAnsiTheme="minorHAnsi"/>
                <w:bCs/>
                <w:i w:val="0"/>
                <w:color w:val="auto"/>
                <w:sz w:val="24"/>
                <w:szCs w:val="24"/>
              </w:rPr>
              <w:t>Atendimentos -  o usuário informa os dados, confirma a solicitação e aguarda o retorno;</w:t>
            </w:r>
          </w:p>
          <w:p w:rsidR="00D307F7" w:rsidRPr="00224E3E" w:rsidRDefault="00D307F7" w:rsidP="00F22257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  <w:sz w:val="20"/>
                <w:szCs w:val="20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6CB8E459" wp14:editId="0C1D0F30">
                      <wp:extent cx="123825" cy="123825"/>
                      <wp:effectExtent l="0" t="0" r="9525" b="9525"/>
                      <wp:docPr id="116" name="Elipse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2C9C5A" id="Elipse 116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bCs/>
                <w:color w:val="FF0000"/>
                <w:sz w:val="20"/>
                <w:szCs w:val="20"/>
              </w:rPr>
              <w:t xml:space="preserve">  </w:t>
            </w:r>
            <w:r w:rsidRPr="00224E3E">
              <w:rPr>
                <w:rFonts w:asciiTheme="minorHAnsi" w:hAnsiTheme="minorHAnsi"/>
                <w:bCs/>
                <w:i w:val="0"/>
                <w:color w:val="auto"/>
                <w:sz w:val="24"/>
                <w:szCs w:val="24"/>
              </w:rPr>
              <w:t>Consulta de horários -  o usuário se informa a data e o horário que o servidor cadastrou para seu atendimento;</w:t>
            </w:r>
          </w:p>
          <w:p w:rsidR="00D307F7" w:rsidRPr="00224E3E" w:rsidRDefault="00D307F7" w:rsidP="00F22257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  <w:sz w:val="20"/>
                <w:szCs w:val="20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1DC6ACB" wp14:editId="0FF9DD18">
                      <wp:extent cx="123825" cy="123825"/>
                      <wp:effectExtent l="0" t="0" r="9525" b="9525"/>
                      <wp:docPr id="117" name="Elipse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8C9033" id="Elipse 117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bCs/>
                <w:color w:val="FF0000"/>
                <w:sz w:val="20"/>
                <w:szCs w:val="20"/>
              </w:rPr>
              <w:t xml:space="preserve">  </w:t>
            </w:r>
            <w:r w:rsidRPr="00224E3E">
              <w:rPr>
                <w:rFonts w:asciiTheme="minorHAnsi" w:hAnsiTheme="minorHAnsi"/>
                <w:bCs/>
                <w:i w:val="0"/>
                <w:color w:val="auto"/>
                <w:sz w:val="24"/>
                <w:szCs w:val="24"/>
              </w:rPr>
              <w:t>Sair – O usuário sair do sistema.</w:t>
            </w:r>
          </w:p>
        </w:tc>
      </w:tr>
    </w:tbl>
    <w:p w:rsidR="00D307F7" w:rsidRDefault="00D307F7" w:rsidP="00D307F7"/>
    <w:p w:rsidR="00D307F7" w:rsidRPr="00791470" w:rsidRDefault="00D307F7" w:rsidP="00D307F7">
      <w:pPr>
        <w:pStyle w:val="cabealho1"/>
      </w:pPr>
      <w:r w:rsidRPr="00224E3E">
        <w:rPr>
          <w:bCs/>
        </w:rPr>
        <w:t>Solicitando Atendimento/consulta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D307F7" w:rsidRPr="003878AE" w:rsidTr="00F2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D307F7" w:rsidRPr="003878AE" w:rsidRDefault="00D307F7" w:rsidP="00F22257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D307F7" w:rsidRPr="00224E3E" w:rsidRDefault="00D307F7" w:rsidP="00F22257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4"/>
                <w:szCs w:val="24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FA3920B" wp14:editId="4126B645">
                      <wp:extent cx="123825" cy="123825"/>
                      <wp:effectExtent l="0" t="0" r="9525" b="9525"/>
                      <wp:docPr id="27" name="Elips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8D2A97" id="Elipse 27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</w:t>
            </w:r>
            <w:r w:rsidRPr="00224E3E">
              <w:rPr>
                <w:rFonts w:asciiTheme="minorHAnsi" w:hAnsiTheme="minorHAnsi"/>
                <w:i w:val="0"/>
                <w:sz w:val="24"/>
                <w:szCs w:val="24"/>
              </w:rPr>
              <w:t>O usuário informa os dados (nome, matricula, turno, turma, serviço a solicitar, data, horário e confirma a solicitação e aguarda o retorno);</w: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</w:t>
            </w:r>
          </w:p>
        </w:tc>
      </w:tr>
    </w:tbl>
    <w:p w:rsidR="00D307F7" w:rsidRDefault="00D307F7" w:rsidP="00D307F7"/>
    <w:p w:rsidR="00D307F7" w:rsidRDefault="00D307F7" w:rsidP="00D307F7">
      <w:pPr>
        <w:jc w:val="center"/>
      </w:pPr>
      <w:r>
        <w:rPr>
          <w:noProof/>
        </w:rPr>
        <w:drawing>
          <wp:inline distT="0" distB="0" distL="0" distR="0">
            <wp:extent cx="3906047" cy="1988289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66" cy="19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F7" w:rsidRPr="00791470" w:rsidRDefault="00D307F7" w:rsidP="00D307F7">
      <w:pPr>
        <w:pStyle w:val="cabealho1"/>
      </w:pPr>
      <w:r w:rsidRPr="00224E3E">
        <w:rPr>
          <w:bCs/>
        </w:rPr>
        <w:t>Consulta de Horários</w:t>
      </w:r>
      <w:r>
        <w:rPr>
          <w:bCs/>
        </w:rPr>
        <w:t xml:space="preserve"> </w:t>
      </w:r>
    </w:p>
    <w:tbl>
      <w:tblPr>
        <w:tblStyle w:val="Dicadetabela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20"/>
        <w:gridCol w:w="9032"/>
      </w:tblGrid>
      <w:tr w:rsidR="00D307F7" w:rsidRPr="003878AE" w:rsidTr="00F22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" w:type="pct"/>
            <w:shd w:val="clear" w:color="auto" w:fill="E4E3E2" w:themeFill="background2"/>
          </w:tcPr>
          <w:p w:rsidR="00D307F7" w:rsidRPr="003878AE" w:rsidRDefault="00D307F7" w:rsidP="00F22257">
            <w:pPr>
              <w:pStyle w:val="cone"/>
              <w:rPr>
                <w:sz w:val="24"/>
                <w:szCs w:val="24"/>
              </w:rPr>
            </w:pPr>
          </w:p>
        </w:tc>
        <w:tc>
          <w:tcPr>
            <w:tcW w:w="4989" w:type="pct"/>
            <w:shd w:val="clear" w:color="auto" w:fill="E4E3E2" w:themeFill="background2"/>
          </w:tcPr>
          <w:p w:rsidR="00D307F7" w:rsidRPr="00412759" w:rsidRDefault="00D307F7" w:rsidP="00F22257">
            <w:pPr>
              <w:pStyle w:val="Dicadetex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color w:val="FF0000"/>
                <w:sz w:val="24"/>
                <w:szCs w:val="24"/>
              </w:rPr>
            </w:pPr>
            <w:r w:rsidRPr="003878AE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EC4E504" wp14:editId="6292D239">
                      <wp:extent cx="123825" cy="123825"/>
                      <wp:effectExtent l="0" t="0" r="9525" b="9525"/>
                      <wp:docPr id="28" name="Elips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9F0BA19" id="Elipse 28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" fillcolor="#f24f4f [3204]" stroked="f" strokeweight="0">
                      <v:stroke joinstyle="miter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rFonts w:asciiTheme="minorHAnsi" w:hAnsiTheme="minorHAnsi"/>
                <w:i w:val="0"/>
                <w:sz w:val="24"/>
                <w:szCs w:val="24"/>
              </w:rPr>
              <w:t xml:space="preserve">       </w:t>
            </w:r>
            <w:r w:rsidRPr="00224E3E">
              <w:rPr>
                <w:rFonts w:asciiTheme="minorHAnsi" w:hAnsiTheme="minorHAnsi"/>
                <w:i w:val="0"/>
                <w:sz w:val="24"/>
                <w:szCs w:val="24"/>
              </w:rPr>
              <w:t>O usuário se informa a data e o horário que o servidor cadastrou para seu atendimento;</w:t>
            </w:r>
          </w:p>
        </w:tc>
      </w:tr>
    </w:tbl>
    <w:p w:rsidR="00D307F7" w:rsidRDefault="00D307F7" w:rsidP="00D307F7">
      <w:pPr>
        <w:jc w:val="center"/>
      </w:pPr>
    </w:p>
    <w:p w:rsidR="0002574F" w:rsidRDefault="0002574F" w:rsidP="00D307F7">
      <w:pPr>
        <w:jc w:val="center"/>
      </w:pPr>
      <w:r>
        <w:rPr>
          <w:noProof/>
        </w:rPr>
        <w:drawing>
          <wp:inline distT="0" distB="0" distL="0" distR="0">
            <wp:extent cx="4209415" cy="2402914"/>
            <wp:effectExtent l="0" t="0" r="63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363" cy="24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F7" w:rsidRDefault="00D307F7" w:rsidP="00D307F7"/>
    <w:sectPr w:rsidR="00D307F7" w:rsidSect="007C7D98">
      <w:footerReference w:type="default" r:id="rId17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D7A" w:rsidRDefault="00AD2D7A">
      <w:pPr>
        <w:spacing w:after="0" w:line="240" w:lineRule="auto"/>
      </w:pPr>
      <w:r>
        <w:separator/>
      </w:r>
    </w:p>
  </w:endnote>
  <w:endnote w:type="continuationSeparator" w:id="0">
    <w:p w:rsidR="00AD2D7A" w:rsidRDefault="00AD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DBB" w:rsidRDefault="00AD2D7A">
    <w:pPr>
      <w:pStyle w:val="rodap"/>
    </w:pPr>
    <w:sdt>
      <w:sdtPr>
        <w:alias w:val="Título"/>
        <w:tag w:val=""/>
        <w:id w:val="48658167"/>
        <w:placeholder>
          <w:docPart w:val="B67C1D793F984E129F74D42A369105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31CD">
          <w:t>Manual PASS</w:t>
        </w:r>
      </w:sdtContent>
    </w:sdt>
    <w:r w:rsidR="00494DBB">
      <w:ptab w:relativeTo="margin" w:alignment="right" w:leader="none"/>
    </w:r>
    <w:r w:rsidR="00494DBB">
      <w:fldChar w:fldCharType="begin"/>
    </w:r>
    <w:r w:rsidR="00494DBB">
      <w:instrText>PAGE   \* MERGEFORMAT</w:instrText>
    </w:r>
    <w:r w:rsidR="00494DBB">
      <w:fldChar w:fldCharType="separate"/>
    </w:r>
    <w:r w:rsidR="00C53493">
      <w:rPr>
        <w:noProof/>
      </w:rPr>
      <w:t>10</w:t>
    </w:r>
    <w:r w:rsidR="00494D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D7A" w:rsidRDefault="00AD2D7A">
      <w:pPr>
        <w:spacing w:after="0" w:line="240" w:lineRule="auto"/>
      </w:pPr>
      <w:r>
        <w:separator/>
      </w:r>
    </w:p>
  </w:footnote>
  <w:footnote w:type="continuationSeparator" w:id="0">
    <w:p w:rsidR="00AD2D7A" w:rsidRDefault="00AD2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6FC"/>
    <w:multiLevelType w:val="hybridMultilevel"/>
    <w:tmpl w:val="5566A47E"/>
    <w:lvl w:ilvl="0" w:tplc="01F09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7ED5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8F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4A1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185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B06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0D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94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2E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B4565"/>
    <w:multiLevelType w:val="hybridMultilevel"/>
    <w:tmpl w:val="DD4EB970"/>
    <w:lvl w:ilvl="0" w:tplc="7ECA9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03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C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66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0B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8C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0B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E0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60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91010F"/>
    <w:multiLevelType w:val="hybridMultilevel"/>
    <w:tmpl w:val="9B2C83FC"/>
    <w:lvl w:ilvl="0" w:tplc="CBC25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A1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6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327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A6F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881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46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040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A4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6D09DF"/>
    <w:multiLevelType w:val="hybridMultilevel"/>
    <w:tmpl w:val="CB865DEE"/>
    <w:lvl w:ilvl="0" w:tplc="EBC81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E1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0D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87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C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F8E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A3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0B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1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A2123B"/>
    <w:multiLevelType w:val="hybridMultilevel"/>
    <w:tmpl w:val="0E960592"/>
    <w:lvl w:ilvl="0" w:tplc="0DE45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EA7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182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46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587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0C1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DE0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83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4CA6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B310A"/>
    <w:multiLevelType w:val="hybridMultilevel"/>
    <w:tmpl w:val="02105BCA"/>
    <w:lvl w:ilvl="0" w:tplc="E08E4F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C89A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9C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432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405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F828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C7B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8F2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2AF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A5683F"/>
    <w:multiLevelType w:val="hybridMultilevel"/>
    <w:tmpl w:val="199241C8"/>
    <w:lvl w:ilvl="0" w:tplc="EF842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02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3F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F6C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62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22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36C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47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41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A5379"/>
    <w:multiLevelType w:val="hybridMultilevel"/>
    <w:tmpl w:val="2E8AB15C"/>
    <w:lvl w:ilvl="0" w:tplc="C7BAC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0ECA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C8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BE0F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82C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02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361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6AC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EF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D27D77"/>
    <w:multiLevelType w:val="hybridMultilevel"/>
    <w:tmpl w:val="384ABC6E"/>
    <w:lvl w:ilvl="0" w:tplc="6F20A9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64A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E85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0A7A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0833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C5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438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3AE4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9777A"/>
    <w:multiLevelType w:val="hybridMultilevel"/>
    <w:tmpl w:val="CB865DEE"/>
    <w:lvl w:ilvl="0" w:tplc="EBC81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E1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0D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87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C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F8E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A3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0B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1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467E0E"/>
    <w:multiLevelType w:val="hybridMultilevel"/>
    <w:tmpl w:val="86E8FB0E"/>
    <w:lvl w:ilvl="0" w:tplc="D82241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A6A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881D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9E14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A26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47C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CD6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5E80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90D5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A27EC7"/>
    <w:multiLevelType w:val="hybridMultilevel"/>
    <w:tmpl w:val="E68879F0"/>
    <w:lvl w:ilvl="0" w:tplc="8904DF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4CFD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9ADD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A68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CA8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C25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6CB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20A8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A0F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840D3C"/>
    <w:multiLevelType w:val="hybridMultilevel"/>
    <w:tmpl w:val="DFC28EE0"/>
    <w:lvl w:ilvl="0" w:tplc="C8A4B3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255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C4C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C87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009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9647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823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A8C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C8B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4719CC"/>
    <w:multiLevelType w:val="hybridMultilevel"/>
    <w:tmpl w:val="9DC62614"/>
    <w:lvl w:ilvl="0" w:tplc="590A4C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86E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D8E9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2F3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25F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6B4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04D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783D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2EF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246B0E"/>
    <w:multiLevelType w:val="hybridMultilevel"/>
    <w:tmpl w:val="8B1C5B76"/>
    <w:lvl w:ilvl="0" w:tplc="204C8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D24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6C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82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09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8EB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F03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01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EB5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FC161B"/>
    <w:multiLevelType w:val="hybridMultilevel"/>
    <w:tmpl w:val="CB865DEE"/>
    <w:lvl w:ilvl="0" w:tplc="EBC81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E1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0D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87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C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F8E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A3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0B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1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9B206C"/>
    <w:multiLevelType w:val="hybridMultilevel"/>
    <w:tmpl w:val="F4EEE078"/>
    <w:lvl w:ilvl="0" w:tplc="F9142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86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CC0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AE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24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06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26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C62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0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1DE2781"/>
    <w:multiLevelType w:val="hybridMultilevel"/>
    <w:tmpl w:val="721E7922"/>
    <w:lvl w:ilvl="0" w:tplc="6FE64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3A1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9CD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80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20A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EB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C40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61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0D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7D0709"/>
    <w:multiLevelType w:val="hybridMultilevel"/>
    <w:tmpl w:val="2DDE0724"/>
    <w:lvl w:ilvl="0" w:tplc="47F04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2B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66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617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660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622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E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23D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0C1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890757"/>
    <w:multiLevelType w:val="hybridMultilevel"/>
    <w:tmpl w:val="76B433C2"/>
    <w:lvl w:ilvl="0" w:tplc="08E45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E2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CAC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68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76E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88D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6E5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E82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C58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7B15C8"/>
    <w:multiLevelType w:val="hybridMultilevel"/>
    <w:tmpl w:val="BFA24E98"/>
    <w:lvl w:ilvl="0" w:tplc="B64022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E8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E81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00A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85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C7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05E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28A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22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652445"/>
    <w:multiLevelType w:val="hybridMultilevel"/>
    <w:tmpl w:val="6B7E2748"/>
    <w:lvl w:ilvl="0" w:tplc="4530B3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127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2ACF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78B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2AB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22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E0D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89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0A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6F0051"/>
    <w:multiLevelType w:val="hybridMultilevel"/>
    <w:tmpl w:val="6E74E0E4"/>
    <w:lvl w:ilvl="0" w:tplc="2AF08634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B11526"/>
    <w:multiLevelType w:val="hybridMultilevel"/>
    <w:tmpl w:val="15F0ED36"/>
    <w:lvl w:ilvl="0" w:tplc="AF864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621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2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C27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C1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65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23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4E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A1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8F32724"/>
    <w:multiLevelType w:val="hybridMultilevel"/>
    <w:tmpl w:val="A5F07F72"/>
    <w:lvl w:ilvl="0" w:tplc="C4E403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E30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2D5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C0DC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2A37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9031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5C6C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D49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051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4319D3"/>
    <w:multiLevelType w:val="hybridMultilevel"/>
    <w:tmpl w:val="CC428A6E"/>
    <w:lvl w:ilvl="0" w:tplc="0792B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CE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5C4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7E1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41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07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08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2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41A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E45BC2"/>
    <w:multiLevelType w:val="hybridMultilevel"/>
    <w:tmpl w:val="CB865DEE"/>
    <w:lvl w:ilvl="0" w:tplc="EBC81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E1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0D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87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C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F8E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A3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0B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1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F54E32"/>
    <w:multiLevelType w:val="hybridMultilevel"/>
    <w:tmpl w:val="5106E54C"/>
    <w:lvl w:ilvl="0" w:tplc="18DAC5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AACE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BE7F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A81A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04BD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F4F6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203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093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44C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D21E48"/>
    <w:multiLevelType w:val="hybridMultilevel"/>
    <w:tmpl w:val="CB865DEE"/>
    <w:lvl w:ilvl="0" w:tplc="EBC81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E1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D0D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6875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C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F8E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AA3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0B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1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F91B07"/>
    <w:multiLevelType w:val="hybridMultilevel"/>
    <w:tmpl w:val="1B46AF1A"/>
    <w:lvl w:ilvl="0" w:tplc="1ED899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6CC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9E2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EC9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61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D6B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EA1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CC2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E4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633721"/>
    <w:multiLevelType w:val="hybridMultilevel"/>
    <w:tmpl w:val="66E24B4C"/>
    <w:lvl w:ilvl="0" w:tplc="1E18E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A7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41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E9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AA3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E8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CE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41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EB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BED77CE"/>
    <w:multiLevelType w:val="hybridMultilevel"/>
    <w:tmpl w:val="F1922438"/>
    <w:lvl w:ilvl="0" w:tplc="D35E5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4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E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C9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89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66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8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8C2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24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7"/>
  </w:num>
  <w:num w:numId="3">
    <w:abstractNumId w:val="10"/>
  </w:num>
  <w:num w:numId="4">
    <w:abstractNumId w:val="25"/>
  </w:num>
  <w:num w:numId="5">
    <w:abstractNumId w:val="13"/>
  </w:num>
  <w:num w:numId="6">
    <w:abstractNumId w:val="29"/>
  </w:num>
  <w:num w:numId="7">
    <w:abstractNumId w:val="16"/>
  </w:num>
  <w:num w:numId="8">
    <w:abstractNumId w:val="31"/>
  </w:num>
  <w:num w:numId="9">
    <w:abstractNumId w:val="11"/>
  </w:num>
  <w:num w:numId="10">
    <w:abstractNumId w:val="15"/>
  </w:num>
  <w:num w:numId="11">
    <w:abstractNumId w:val="12"/>
  </w:num>
  <w:num w:numId="12">
    <w:abstractNumId w:val="30"/>
  </w:num>
  <w:num w:numId="13">
    <w:abstractNumId w:val="19"/>
  </w:num>
  <w:num w:numId="14">
    <w:abstractNumId w:val="32"/>
  </w:num>
  <w:num w:numId="15">
    <w:abstractNumId w:val="1"/>
  </w:num>
  <w:num w:numId="16">
    <w:abstractNumId w:val="4"/>
  </w:num>
  <w:num w:numId="17">
    <w:abstractNumId w:val="18"/>
  </w:num>
  <w:num w:numId="18">
    <w:abstractNumId w:val="27"/>
  </w:num>
  <w:num w:numId="19">
    <w:abstractNumId w:val="14"/>
  </w:num>
  <w:num w:numId="20">
    <w:abstractNumId w:val="20"/>
  </w:num>
  <w:num w:numId="21">
    <w:abstractNumId w:val="8"/>
  </w:num>
  <w:num w:numId="22">
    <w:abstractNumId w:val="17"/>
  </w:num>
  <w:num w:numId="23">
    <w:abstractNumId w:val="6"/>
  </w:num>
  <w:num w:numId="24">
    <w:abstractNumId w:val="3"/>
  </w:num>
  <w:num w:numId="25">
    <w:abstractNumId w:val="34"/>
  </w:num>
  <w:num w:numId="26">
    <w:abstractNumId w:val="5"/>
  </w:num>
  <w:num w:numId="27">
    <w:abstractNumId w:val="23"/>
  </w:num>
  <w:num w:numId="28">
    <w:abstractNumId w:val="22"/>
  </w:num>
  <w:num w:numId="29">
    <w:abstractNumId w:val="9"/>
  </w:num>
  <w:num w:numId="30">
    <w:abstractNumId w:val="0"/>
  </w:num>
  <w:num w:numId="31">
    <w:abstractNumId w:val="21"/>
  </w:num>
  <w:num w:numId="32">
    <w:abstractNumId w:val="28"/>
  </w:num>
  <w:num w:numId="33">
    <w:abstractNumId w:val="26"/>
  </w:num>
  <w:num w:numId="34">
    <w:abstractNumId w:val="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BB"/>
    <w:rsid w:val="0001427C"/>
    <w:rsid w:val="0002574F"/>
    <w:rsid w:val="000C3257"/>
    <w:rsid w:val="000C4200"/>
    <w:rsid w:val="00126563"/>
    <w:rsid w:val="0017389C"/>
    <w:rsid w:val="00260DC0"/>
    <w:rsid w:val="002C440D"/>
    <w:rsid w:val="003231CD"/>
    <w:rsid w:val="00362822"/>
    <w:rsid w:val="003878AE"/>
    <w:rsid w:val="00412759"/>
    <w:rsid w:val="00494DBB"/>
    <w:rsid w:val="00585F9D"/>
    <w:rsid w:val="00657A13"/>
    <w:rsid w:val="00674BE9"/>
    <w:rsid w:val="006A0876"/>
    <w:rsid w:val="006F3AFC"/>
    <w:rsid w:val="00791470"/>
    <w:rsid w:val="00792337"/>
    <w:rsid w:val="007C7D98"/>
    <w:rsid w:val="007F3CBC"/>
    <w:rsid w:val="00894B11"/>
    <w:rsid w:val="009E2D84"/>
    <w:rsid w:val="00A361A4"/>
    <w:rsid w:val="00A967A8"/>
    <w:rsid w:val="00AD2D7A"/>
    <w:rsid w:val="00B673B2"/>
    <w:rsid w:val="00C401AA"/>
    <w:rsid w:val="00C53493"/>
    <w:rsid w:val="00C86073"/>
    <w:rsid w:val="00D307F7"/>
    <w:rsid w:val="00DA19B6"/>
    <w:rsid w:val="00DB563A"/>
    <w:rsid w:val="00DE3EA9"/>
    <w:rsid w:val="00E43E78"/>
    <w:rsid w:val="00E6531E"/>
    <w:rsid w:val="00E95AA4"/>
    <w:rsid w:val="00E961F5"/>
    <w:rsid w:val="00EB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BB691A-2524-4EF2-B1E8-D77C8B5E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7C7D98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02574F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noProof/>
      <w:color w:val="auto"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3878AE"/>
    <w:pPr>
      <w:tabs>
        <w:tab w:val="right" w:leader="dot" w:pos="9346"/>
      </w:tabs>
      <w:spacing w:after="100" w:line="240" w:lineRule="auto"/>
      <w:ind w:left="1858" w:hanging="850"/>
    </w:pPr>
    <w:rPr>
      <w:bCs/>
      <w:noProof/>
      <w:color w:val="auto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E6531E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RodapChar">
    <w:name w:val="Rodapé Char"/>
    <w:basedOn w:val="Fontepargpadro"/>
    <w:link w:val="Rodap0"/>
    <w:rsid w:val="00E6531E"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DB563A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DB563A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paragraph" w:styleId="PargrafodaLista">
    <w:name w:val="List Paragraph"/>
    <w:basedOn w:val="Normal"/>
    <w:uiPriority w:val="34"/>
    <w:qFormat/>
    <w:rsid w:val="007914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02574F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0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8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9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1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9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14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9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1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2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831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302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5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1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2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25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7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8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2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1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68D48B6566491D960E75D8DA91A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8230E4-81A7-460D-A213-3C9DDFD1F096}"/>
      </w:docPartPr>
      <w:docPartBody>
        <w:p w:rsidR="00540443" w:rsidRDefault="004B251B">
          <w:pPr>
            <w:pStyle w:val="C768D48B6566491D960E75D8DA91ADC8"/>
          </w:pPr>
          <w:r>
            <w:rPr>
              <w:rStyle w:val="Espaoreservadoparatexto"/>
            </w:rPr>
            <w:t>Clique aqui para inserir texto.</w:t>
          </w:r>
        </w:p>
      </w:docPartBody>
    </w:docPart>
    <w:docPart>
      <w:docPartPr>
        <w:name w:val="B67C1D793F984E129F74D42A369105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7230B-0BCA-49DE-A30D-D406880A8078}"/>
      </w:docPartPr>
      <w:docPartBody>
        <w:p w:rsidR="00540443" w:rsidRDefault="004B251B">
          <w:pPr>
            <w:pStyle w:val="B67C1D793F984E129F74D42A3691055A"/>
          </w:pPr>
          <w:r>
            <w:t>[Título do plano de negócios]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43"/>
    <w:rsid w:val="004B251B"/>
    <w:rsid w:val="00540443"/>
    <w:rsid w:val="0060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C768D48B6566491D960E75D8DA91ADC8">
    <w:name w:val="C768D48B6566491D960E75D8DA91ADC8"/>
  </w:style>
  <w:style w:type="paragraph" w:customStyle="1" w:styleId="6EFDBB46877E4B6CB8147513EAF6B54C">
    <w:name w:val="6EFDBB46877E4B6CB8147513EAF6B54C"/>
  </w:style>
  <w:style w:type="paragraph" w:customStyle="1" w:styleId="2D7AB66319334BB6B5C06F47A34819C9">
    <w:name w:val="2D7AB66319334BB6B5C06F47A34819C9"/>
  </w:style>
  <w:style w:type="paragraph" w:customStyle="1" w:styleId="B67C1D793F984E129F74D42A3691055A">
    <w:name w:val="B67C1D793F984E129F74D42A3691055A"/>
  </w:style>
  <w:style w:type="paragraph" w:customStyle="1" w:styleId="2E26EA3B3B0747AB9C05FA43FB4A3053">
    <w:name w:val="2E26EA3B3B0747AB9C05FA43FB4A3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23DF8-952C-40D8-AE1E-1E19FB36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11</Pages>
  <Words>922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PASS</vt:lpstr>
      <vt:lpstr/>
    </vt:vector>
  </TitlesOfParts>
  <Company/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PASS</dc:title>
  <dc:subject/>
  <dc:creator>Dayane Ramalho de Sales</dc:creator>
  <cp:keywords/>
  <dc:description/>
  <cp:lastModifiedBy>Eliza da Silveira Freitas</cp:lastModifiedBy>
  <cp:revision>2</cp:revision>
  <dcterms:created xsi:type="dcterms:W3CDTF">2014-09-17T10:54:00Z</dcterms:created>
  <dcterms:modified xsi:type="dcterms:W3CDTF">2014-09-17T10:54:00Z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